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DF5B8" w14:textId="2B9837C3" w:rsidR="00E81978" w:rsidRDefault="002339E1">
      <w:pPr>
        <w:pStyle w:val="Title"/>
      </w:pPr>
      <w:sdt>
        <w:sdtPr>
          <w:alias w:val="Title:"/>
          <w:tag w:val="Title:"/>
          <w:id w:val="726351117"/>
          <w:placeholder>
            <w:docPart w:val="28D64C9969C648F89259D08402C75C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17EC">
            <w:t>Data Visualization Group Project</w:t>
          </w:r>
        </w:sdtContent>
      </w:sdt>
    </w:p>
    <w:p w14:paraId="47984D9D" w14:textId="149F19CF" w:rsidR="00B823AA" w:rsidRDefault="00E117EC" w:rsidP="00B823AA">
      <w:pPr>
        <w:pStyle w:val="Title2"/>
      </w:pPr>
      <w:r>
        <w:t>Aimee Andela, Greg Gianquinto and Monica R. Puffer</w:t>
      </w:r>
    </w:p>
    <w:p w14:paraId="38E65B99" w14:textId="6F0589A0" w:rsidR="00E81978" w:rsidRDefault="00E117EC" w:rsidP="00B823AA">
      <w:pPr>
        <w:pStyle w:val="Title2"/>
      </w:pPr>
      <w:r>
        <w:t xml:space="preserve">Data Analytics Bootcamp </w:t>
      </w:r>
      <w:bookmarkStart w:id="0" w:name="_GoBack"/>
      <w:bookmarkEnd w:id="0"/>
    </w:p>
    <w:p w14:paraId="7DF62187" w14:textId="4DBB7922" w:rsidR="0070760D" w:rsidRDefault="00E117EC" w:rsidP="00107A46">
      <w:pPr>
        <w:pStyle w:val="Title2"/>
      </w:pPr>
      <w:r>
        <w:t xml:space="preserve">University of Arizona </w:t>
      </w:r>
    </w:p>
    <w:p w14:paraId="2148320C" w14:textId="77777777" w:rsidR="0070760D" w:rsidRDefault="0070760D" w:rsidP="00170CCE">
      <w:pPr>
        <w:pStyle w:val="NoSpacing"/>
      </w:pPr>
    </w:p>
    <w:p w14:paraId="53C75E32" w14:textId="77777777" w:rsidR="0070760D" w:rsidRDefault="0070760D" w:rsidP="00170CCE">
      <w:pPr>
        <w:pStyle w:val="NoSpacing"/>
      </w:pPr>
    </w:p>
    <w:p w14:paraId="13527CCD" w14:textId="77777777" w:rsidR="0070760D" w:rsidRDefault="0070760D" w:rsidP="00170CCE">
      <w:pPr>
        <w:pStyle w:val="NoSpacing"/>
      </w:pPr>
    </w:p>
    <w:p w14:paraId="0358FDBC" w14:textId="77777777" w:rsidR="0070760D" w:rsidRDefault="0070760D" w:rsidP="00170CCE">
      <w:pPr>
        <w:pStyle w:val="NoSpacing"/>
      </w:pPr>
    </w:p>
    <w:p w14:paraId="210182E3" w14:textId="77777777" w:rsidR="0070760D" w:rsidRDefault="0070760D" w:rsidP="00170CCE">
      <w:pPr>
        <w:pStyle w:val="NoSpacing"/>
      </w:pPr>
    </w:p>
    <w:p w14:paraId="73B26BB9" w14:textId="77777777" w:rsidR="0070760D" w:rsidRDefault="0070760D" w:rsidP="00170CCE">
      <w:pPr>
        <w:pStyle w:val="NoSpacing"/>
      </w:pPr>
    </w:p>
    <w:p w14:paraId="67C0B958" w14:textId="77777777" w:rsidR="0070760D" w:rsidRDefault="0070760D" w:rsidP="00170CCE">
      <w:pPr>
        <w:pStyle w:val="NoSpacing"/>
      </w:pPr>
    </w:p>
    <w:p w14:paraId="1810EF09" w14:textId="77777777" w:rsidR="0070760D" w:rsidRDefault="0070760D" w:rsidP="00170CCE">
      <w:pPr>
        <w:pStyle w:val="NoSpacing"/>
      </w:pPr>
    </w:p>
    <w:p w14:paraId="3EA1B357" w14:textId="77777777" w:rsidR="0070760D" w:rsidRDefault="0070760D" w:rsidP="00170CCE">
      <w:pPr>
        <w:pStyle w:val="NoSpacing"/>
      </w:pPr>
    </w:p>
    <w:p w14:paraId="653D15A1" w14:textId="77777777" w:rsidR="0070760D" w:rsidRDefault="0070760D" w:rsidP="00170CCE">
      <w:pPr>
        <w:pStyle w:val="NoSpacing"/>
      </w:pPr>
    </w:p>
    <w:p w14:paraId="37737C29" w14:textId="77777777" w:rsidR="0070760D" w:rsidRDefault="0070760D" w:rsidP="00170CCE">
      <w:pPr>
        <w:pStyle w:val="NoSpacing"/>
      </w:pPr>
    </w:p>
    <w:p w14:paraId="10553E7E" w14:textId="77777777" w:rsidR="0070760D" w:rsidRDefault="0070760D" w:rsidP="00170CCE">
      <w:pPr>
        <w:pStyle w:val="NoSpacing"/>
      </w:pPr>
    </w:p>
    <w:p w14:paraId="2B55616C" w14:textId="77777777" w:rsidR="0070760D" w:rsidRDefault="0070760D" w:rsidP="00170CCE">
      <w:pPr>
        <w:pStyle w:val="NoSpacing"/>
      </w:pPr>
    </w:p>
    <w:p w14:paraId="2D8D4722" w14:textId="77777777" w:rsidR="0070760D" w:rsidRDefault="0070760D" w:rsidP="00170CCE">
      <w:pPr>
        <w:pStyle w:val="NoSpacing"/>
      </w:pPr>
    </w:p>
    <w:p w14:paraId="22E8A8FA" w14:textId="77777777" w:rsidR="0070760D" w:rsidRDefault="0070760D" w:rsidP="00170CCE">
      <w:pPr>
        <w:pStyle w:val="NoSpacing"/>
      </w:pPr>
    </w:p>
    <w:p w14:paraId="239512AD" w14:textId="5BC6A30E" w:rsidR="00E81978" w:rsidRDefault="002339E1">
      <w:pPr>
        <w:pStyle w:val="SectionTitle"/>
      </w:pPr>
      <w:sdt>
        <w:sdtPr>
          <w:alias w:val="Section title:"/>
          <w:tag w:val="Section title:"/>
          <w:id w:val="984196707"/>
          <w:placeholder>
            <w:docPart w:val="A14D0F7A99C9408A92C7EBB4F9DF455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17EC">
            <w:t>Data Visualization Group Project</w:t>
          </w:r>
        </w:sdtContent>
      </w:sdt>
    </w:p>
    <w:p w14:paraId="28FA3604" w14:textId="58936F00" w:rsidR="00E81978" w:rsidRDefault="00107A46">
      <w:r w:rsidRPr="00107A46">
        <w:t xml:space="preserve">This is a visualization project developed as a program requirement. The objective is to visualize comparative automotive sales data in the United States. As we looked at the available resources, we found a few challenges, as most of the data required a payment. We found the information we needed in the base of an API where our data will be stored in a Mongo Databased then pulled from there to complete the analysis. </w:t>
      </w:r>
    </w:p>
    <w:p w14:paraId="21F6EFA7" w14:textId="22C41E9F" w:rsidR="00E81978" w:rsidRDefault="00107A46">
      <w:pPr>
        <w:pStyle w:val="Heading1"/>
      </w:pPr>
      <w:r>
        <w:t xml:space="preserve">Theme of the project </w:t>
      </w:r>
    </w:p>
    <w:p w14:paraId="195495FD" w14:textId="3C310519" w:rsidR="00E81978" w:rsidRDefault="00107A46">
      <w:r>
        <w:t xml:space="preserve"> </w:t>
      </w:r>
      <w:r>
        <w:t xml:space="preserve">The brands selected are: KIA Motors, Toyota, Honda, BMWUSA, and Mercedes Benz USA.   </w:t>
      </w:r>
      <w:r w:rsidR="00F078AD">
        <w:t>We are using the</w:t>
      </w:r>
      <w:r>
        <w:t xml:space="preserve"> flagship models for</w:t>
      </w:r>
      <w:r w:rsidR="00F078AD">
        <w:t xml:space="preserve"> the selected</w:t>
      </w:r>
      <w:r>
        <w:t xml:space="preserve"> brands selected and looking at the information in</w:t>
      </w:r>
      <w:r>
        <w:t xml:space="preserve"> three views</w:t>
      </w:r>
      <w:r w:rsidR="00F078AD">
        <w:t xml:space="preserve">:  First we will look at Sales comparisons from East versus West coast. Second, we will look at the most popular models for the brands selected and last, we will look at the national car sales of New versus Used cars. </w:t>
      </w:r>
    </w:p>
    <w:p w14:paraId="5D0AC6DA" w14:textId="046968B9" w:rsidR="00E81978" w:rsidRPr="00C31D30" w:rsidRDefault="00107A46" w:rsidP="00C31D30">
      <w:pPr>
        <w:pStyle w:val="Heading2"/>
      </w:pPr>
      <w:r>
        <w:t>Coding approach</w:t>
      </w:r>
    </w:p>
    <w:p w14:paraId="017B7F07" w14:textId="1AE9AE5E" w:rsidR="00E81978" w:rsidRDefault="002755A4">
      <w:pPr>
        <w:pStyle w:val="NoSpacing"/>
      </w:pPr>
      <w:r>
        <w:t xml:space="preserve">We are using Python </w:t>
      </w:r>
      <w:r w:rsidR="00951553">
        <w:t xml:space="preserve">to condense and summarize the data. </w:t>
      </w:r>
    </w:p>
    <w:p w14:paraId="79C4DD3F" w14:textId="0286B2F2" w:rsidR="00355DCA" w:rsidRPr="00C31D30" w:rsidRDefault="00107A46" w:rsidP="00C31D30">
      <w:pPr>
        <w:pStyle w:val="Heading3"/>
      </w:pPr>
      <w:r>
        <w:t>Data munging techniques</w:t>
      </w:r>
    </w:p>
    <w:p w14:paraId="1068B273" w14:textId="685C7842" w:rsidR="00E81978" w:rsidRDefault="00951553">
      <w:pPr>
        <w:rPr>
          <w:b/>
          <w:bCs/>
        </w:rPr>
      </w:pPr>
      <w:r>
        <w:t xml:space="preserve">The API will be saved on a MongoDB database due to the </w:t>
      </w:r>
      <w:r w:rsidR="00AB5ECB">
        <w:t>type of data collection.</w:t>
      </w:r>
    </w:p>
    <w:p w14:paraId="1B92AED6" w14:textId="06AC7774" w:rsidR="00355DCA" w:rsidRPr="00107A46" w:rsidRDefault="00107A46" w:rsidP="00C31D30">
      <w:pPr>
        <w:pStyle w:val="Heading4"/>
        <w:rPr>
          <w:i w:val="0"/>
          <w:iCs w:val="0"/>
        </w:rPr>
      </w:pPr>
      <w:r w:rsidRPr="00107A46">
        <w:rPr>
          <w:i w:val="0"/>
          <w:iCs w:val="0"/>
        </w:rPr>
        <w:t>Visualization</w:t>
      </w:r>
    </w:p>
    <w:p w14:paraId="6549FF0A" w14:textId="3E719EC4" w:rsidR="00E81978" w:rsidRDefault="00AB5ECB">
      <w:r>
        <w:t xml:space="preserve">The three views proposed a graph showing: </w:t>
      </w:r>
    </w:p>
    <w:p w14:paraId="27E4AC28" w14:textId="6C0E51A9" w:rsidR="00AB5ECB" w:rsidRDefault="00AB5ECB" w:rsidP="002339E1">
      <w:pPr>
        <w:pStyle w:val="ListParagraph"/>
        <w:numPr>
          <w:ilvl w:val="0"/>
          <w:numId w:val="16"/>
        </w:numPr>
      </w:pPr>
      <w:r>
        <w:t xml:space="preserve">East versus West </w:t>
      </w:r>
      <w:r w:rsidR="002339E1">
        <w:t>coast</w:t>
      </w:r>
      <w:r>
        <w:t xml:space="preserve"> </w:t>
      </w:r>
      <w:r w:rsidR="002339E1">
        <w:t xml:space="preserve">sales </w:t>
      </w:r>
      <w:r>
        <w:t>comparison</w:t>
      </w:r>
    </w:p>
    <w:p w14:paraId="7C5FAB77" w14:textId="67C9C65C" w:rsidR="002339E1" w:rsidRDefault="002339E1" w:rsidP="002339E1">
      <w:pPr>
        <w:pStyle w:val="ListParagraph"/>
        <w:numPr>
          <w:ilvl w:val="0"/>
          <w:numId w:val="16"/>
        </w:numPr>
      </w:pPr>
      <w:r>
        <w:t>Most popular model sold amongst the selected brands.</w:t>
      </w:r>
    </w:p>
    <w:p w14:paraId="42CB9682" w14:textId="166E05C2" w:rsidR="002339E1" w:rsidRPr="002339E1" w:rsidRDefault="002339E1" w:rsidP="002339E1">
      <w:pPr>
        <w:pStyle w:val="ListParagraph"/>
        <w:numPr>
          <w:ilvl w:val="0"/>
          <w:numId w:val="16"/>
        </w:numPr>
        <w:rPr>
          <w:b/>
          <w:bCs/>
        </w:rPr>
      </w:pPr>
      <w:r>
        <w:t>New versus used sales comparison.</w:t>
      </w:r>
    </w:p>
    <w:p w14:paraId="773A3E2B" w14:textId="5AC6621A" w:rsidR="00E81978" w:rsidRDefault="00E81978"/>
    <w:p w14:paraId="106FF1E8" w14:textId="77777777" w:rsidR="00E81978" w:rsidRDefault="005D3A03">
      <w:pPr>
        <w:pStyle w:val="SectionTitle"/>
      </w:pPr>
      <w:r>
        <w:lastRenderedPageBreak/>
        <w:t>Tables</w:t>
      </w:r>
    </w:p>
    <w:p w14:paraId="31A0158B" w14:textId="5B0FD2C3" w:rsidR="00E81978" w:rsidRDefault="005D3A03">
      <w:pPr>
        <w:pStyle w:val="NoSpacing"/>
      </w:pPr>
      <w:r>
        <w:t>Table 1</w:t>
      </w:r>
      <w:r w:rsidR="002339E1">
        <w:t xml:space="preserve"> </w:t>
      </w:r>
      <w:r w:rsidR="002339E1" w:rsidRPr="002339E1">
        <w:rPr>
          <w:i/>
          <w:iCs/>
        </w:rPr>
        <w:t>to be completed – not actual data shown here, yet.</w:t>
      </w:r>
      <w:r w:rsidR="002339E1">
        <w:t xml:space="preserve"> </w:t>
      </w:r>
    </w:p>
    <w:p w14:paraId="65673B2D" w14:textId="5C2BD76E" w:rsidR="00E81978" w:rsidRPr="00C0601E" w:rsidRDefault="00E81978" w:rsidP="00C0601E">
      <w:pPr>
        <w:pStyle w:val="NoSpacing"/>
        <w:rPr>
          <w:rStyle w:val="Emphasis"/>
          <w:i w:val="0"/>
          <w:iCs w:val="0"/>
        </w:rPr>
      </w:pP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E457DD5"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D4EDD9330974192836B09F7A98BF754"/>
            </w:placeholder>
            <w:temporary/>
            <w:showingPlcHdr/>
            <w15:appearance w15:val="hidden"/>
          </w:sdtPr>
          <w:sdtEndPr/>
          <w:sdtContent>
            <w:tc>
              <w:tcPr>
                <w:tcW w:w="1872" w:type="dxa"/>
              </w:tcPr>
              <w:p w14:paraId="44562AB4" w14:textId="77777777" w:rsidR="00E6004D" w:rsidRPr="00BF4184" w:rsidRDefault="00E6004D" w:rsidP="00BF4184">
                <w:r w:rsidRPr="00BF4184">
                  <w:t>Column Head</w:t>
                </w:r>
              </w:p>
            </w:tc>
          </w:sdtContent>
        </w:sdt>
        <w:sdt>
          <w:sdtPr>
            <w:alias w:val="Column Head 2:"/>
            <w:tag w:val="Column Head 2:"/>
            <w:id w:val="-477000835"/>
            <w:placeholder>
              <w:docPart w:val="3EBC59F8BBF842EE86A251722626CD65"/>
            </w:placeholder>
            <w:temporary/>
            <w:showingPlcHdr/>
            <w15:appearance w15:val="hidden"/>
          </w:sdtPr>
          <w:sdtEndPr/>
          <w:sdtContent>
            <w:tc>
              <w:tcPr>
                <w:tcW w:w="1872" w:type="dxa"/>
              </w:tcPr>
              <w:p w14:paraId="38B110CF" w14:textId="77777777" w:rsidR="00E6004D" w:rsidRPr="00BF4184" w:rsidRDefault="00E6004D" w:rsidP="00BF4184">
                <w:r w:rsidRPr="00BF4184">
                  <w:t>Column Head</w:t>
                </w:r>
              </w:p>
            </w:tc>
          </w:sdtContent>
        </w:sdt>
        <w:sdt>
          <w:sdtPr>
            <w:alias w:val="Column Head 3:"/>
            <w:tag w:val="Column Head 3:"/>
            <w:id w:val="1425763633"/>
            <w:placeholder>
              <w:docPart w:val="5493D1D58E0649969D0C41F6F387FEE2"/>
            </w:placeholder>
            <w:temporary/>
            <w:showingPlcHdr/>
            <w15:appearance w15:val="hidden"/>
          </w:sdtPr>
          <w:sdtEndPr/>
          <w:sdtContent>
            <w:tc>
              <w:tcPr>
                <w:tcW w:w="1872" w:type="dxa"/>
              </w:tcPr>
              <w:p w14:paraId="7BDEB1BB" w14:textId="77777777" w:rsidR="00E6004D" w:rsidRPr="00BF4184" w:rsidRDefault="00E6004D" w:rsidP="00BF4184">
                <w:r w:rsidRPr="00BF4184">
                  <w:t>Column Head</w:t>
                </w:r>
              </w:p>
            </w:tc>
          </w:sdtContent>
        </w:sdt>
        <w:sdt>
          <w:sdtPr>
            <w:alias w:val="Column Head 4:"/>
            <w:tag w:val="Column Head 4:"/>
            <w:id w:val="-1292590422"/>
            <w:placeholder>
              <w:docPart w:val="1C8420D9ADBA48A8BA96ABA43F77B572"/>
            </w:placeholder>
            <w:temporary/>
            <w:showingPlcHdr/>
            <w15:appearance w15:val="hidden"/>
          </w:sdtPr>
          <w:sdtEndPr/>
          <w:sdtContent>
            <w:tc>
              <w:tcPr>
                <w:tcW w:w="1872" w:type="dxa"/>
              </w:tcPr>
              <w:p w14:paraId="29555FA7" w14:textId="77777777" w:rsidR="00E6004D" w:rsidRPr="00BF4184" w:rsidRDefault="00E6004D" w:rsidP="00BF4184">
                <w:r w:rsidRPr="00BF4184">
                  <w:t>Column Head</w:t>
                </w:r>
              </w:p>
            </w:tc>
          </w:sdtContent>
        </w:sdt>
        <w:sdt>
          <w:sdtPr>
            <w:alias w:val="Column Head 5:"/>
            <w:tag w:val="Column Head 5:"/>
            <w:id w:val="-531649396"/>
            <w:placeholder>
              <w:docPart w:val="B4EE7B2F7A46424781E2F32F562F3915"/>
            </w:placeholder>
            <w:temporary/>
            <w:showingPlcHdr/>
            <w15:appearance w15:val="hidden"/>
          </w:sdtPr>
          <w:sdtEndPr/>
          <w:sdtContent>
            <w:tc>
              <w:tcPr>
                <w:tcW w:w="1872" w:type="dxa"/>
              </w:tcPr>
              <w:p w14:paraId="4B4341F0" w14:textId="77777777" w:rsidR="00E6004D" w:rsidRPr="00BF4184" w:rsidRDefault="00E6004D" w:rsidP="00BF4184">
                <w:r w:rsidRPr="00BF4184">
                  <w:t>Column Head</w:t>
                </w:r>
              </w:p>
            </w:tc>
          </w:sdtContent>
        </w:sdt>
      </w:tr>
      <w:tr w:rsidR="00E6004D" w:rsidRPr="00BF4184" w14:paraId="13AAFF18" w14:textId="77777777" w:rsidTr="00BF4184">
        <w:sdt>
          <w:sdtPr>
            <w:alias w:val="Row Head:"/>
            <w:tag w:val="Row Head:"/>
            <w:id w:val="-2069871036"/>
            <w:placeholder>
              <w:docPart w:val="0EAC239171FD40EA8E7E647B72910365"/>
            </w:placeholder>
            <w:temporary/>
            <w:showingPlcHdr/>
            <w15:appearance w15:val="hidden"/>
          </w:sdtPr>
          <w:sdtEndPr/>
          <w:sdtContent>
            <w:tc>
              <w:tcPr>
                <w:tcW w:w="1872" w:type="dxa"/>
              </w:tcPr>
              <w:p w14:paraId="7AF958EC" w14:textId="77777777" w:rsidR="00E6004D" w:rsidRPr="00BF4184" w:rsidRDefault="00E6004D" w:rsidP="00BF4184">
                <w:r w:rsidRPr="00BF4184">
                  <w:t>Row Head</w:t>
                </w:r>
              </w:p>
            </w:tc>
          </w:sdtContent>
        </w:sdt>
        <w:sdt>
          <w:sdtPr>
            <w:alias w:val="Table data:"/>
            <w:tag w:val="Table data:"/>
            <w:id w:val="-1626080037"/>
            <w:placeholder>
              <w:docPart w:val="D7864D15CB92422997EBD9471A01D7F0"/>
            </w:placeholder>
            <w:temporary/>
            <w:showingPlcHdr/>
            <w15:appearance w15:val="hidden"/>
          </w:sdtPr>
          <w:sdtEndPr/>
          <w:sdtContent>
            <w:tc>
              <w:tcPr>
                <w:tcW w:w="1872" w:type="dxa"/>
              </w:tcPr>
              <w:p w14:paraId="4AD56260" w14:textId="77777777" w:rsidR="00E6004D" w:rsidRPr="00BF4184" w:rsidRDefault="00E6004D" w:rsidP="00BF4184">
                <w:r w:rsidRPr="00BF4184">
                  <w:t>123</w:t>
                </w:r>
              </w:p>
            </w:tc>
          </w:sdtContent>
        </w:sdt>
        <w:sdt>
          <w:sdtPr>
            <w:alias w:val="Table data:"/>
            <w:tag w:val="Table data:"/>
            <w:id w:val="1326245292"/>
            <w:placeholder>
              <w:docPart w:val="4AA555EA17064140826CBF17772DE93F"/>
            </w:placeholder>
            <w:temporary/>
            <w:showingPlcHdr/>
            <w15:appearance w15:val="hidden"/>
          </w:sdtPr>
          <w:sdtEndPr/>
          <w:sdtContent>
            <w:tc>
              <w:tcPr>
                <w:tcW w:w="1872" w:type="dxa"/>
              </w:tcPr>
              <w:p w14:paraId="772BD477" w14:textId="77777777" w:rsidR="00E6004D" w:rsidRPr="00BF4184" w:rsidRDefault="00E6004D" w:rsidP="00BF4184">
                <w:r w:rsidRPr="00BF4184">
                  <w:t>123</w:t>
                </w:r>
              </w:p>
            </w:tc>
          </w:sdtContent>
        </w:sdt>
        <w:sdt>
          <w:sdtPr>
            <w:alias w:val="Table data:"/>
            <w:tag w:val="Table data:"/>
            <w:id w:val="1701724"/>
            <w:placeholder>
              <w:docPart w:val="EFA6882B8A5E4914B4DB0289B4D3A85C"/>
            </w:placeholder>
            <w:temporary/>
            <w:showingPlcHdr/>
            <w15:appearance w15:val="hidden"/>
          </w:sdtPr>
          <w:sdtEndPr/>
          <w:sdtContent>
            <w:tc>
              <w:tcPr>
                <w:tcW w:w="1872" w:type="dxa"/>
              </w:tcPr>
              <w:p w14:paraId="6782C008" w14:textId="77777777" w:rsidR="00E6004D" w:rsidRPr="00BF4184" w:rsidRDefault="00E6004D" w:rsidP="00BF4184">
                <w:r w:rsidRPr="00BF4184">
                  <w:t>123</w:t>
                </w:r>
              </w:p>
            </w:tc>
          </w:sdtContent>
        </w:sdt>
        <w:sdt>
          <w:sdtPr>
            <w:alias w:val="Table data:"/>
            <w:tag w:val="Table data:"/>
            <w:id w:val="1607620690"/>
            <w:placeholder>
              <w:docPart w:val="B38046609C654EBAA4E03C56FFDB51E9"/>
            </w:placeholder>
            <w:temporary/>
            <w:showingPlcHdr/>
            <w15:appearance w15:val="hidden"/>
          </w:sdtPr>
          <w:sdtEndPr/>
          <w:sdtContent>
            <w:tc>
              <w:tcPr>
                <w:tcW w:w="1872" w:type="dxa"/>
              </w:tcPr>
              <w:p w14:paraId="1E0DD4D7" w14:textId="77777777" w:rsidR="00E6004D" w:rsidRPr="00BF4184" w:rsidRDefault="00E6004D" w:rsidP="00BF4184">
                <w:r w:rsidRPr="00BF4184">
                  <w:t>123</w:t>
                </w:r>
              </w:p>
            </w:tc>
          </w:sdtContent>
        </w:sdt>
      </w:tr>
      <w:tr w:rsidR="00E6004D" w:rsidRPr="00BF4184" w14:paraId="345DDDC5" w14:textId="77777777" w:rsidTr="00BF4184">
        <w:sdt>
          <w:sdtPr>
            <w:alias w:val="Row Head:"/>
            <w:tag w:val="Row Head:"/>
            <w:id w:val="-631786698"/>
            <w:placeholder>
              <w:docPart w:val="7475DB04DF9B41FBB31AD4B0B0E7236D"/>
            </w:placeholder>
            <w:temporary/>
            <w:showingPlcHdr/>
            <w15:appearance w15:val="hidden"/>
          </w:sdtPr>
          <w:sdtEndPr/>
          <w:sdtContent>
            <w:tc>
              <w:tcPr>
                <w:tcW w:w="1872" w:type="dxa"/>
              </w:tcPr>
              <w:p w14:paraId="2208FE08" w14:textId="77777777" w:rsidR="00E6004D" w:rsidRPr="00BF4184" w:rsidRDefault="00E6004D" w:rsidP="00BF4184">
                <w:r w:rsidRPr="00BF4184">
                  <w:t>Row Head</w:t>
                </w:r>
              </w:p>
            </w:tc>
          </w:sdtContent>
        </w:sdt>
        <w:sdt>
          <w:sdtPr>
            <w:alias w:val="Table data:"/>
            <w:tag w:val="Table data:"/>
            <w:id w:val="-3589260"/>
            <w:placeholder>
              <w:docPart w:val="2960882F92B74DECA67434E12716F432"/>
            </w:placeholder>
            <w:temporary/>
            <w:showingPlcHdr/>
            <w15:appearance w15:val="hidden"/>
          </w:sdtPr>
          <w:sdtEndPr/>
          <w:sdtContent>
            <w:tc>
              <w:tcPr>
                <w:tcW w:w="1872" w:type="dxa"/>
              </w:tcPr>
              <w:p w14:paraId="4E06493B" w14:textId="77777777" w:rsidR="00E6004D" w:rsidRPr="00BF4184" w:rsidRDefault="00E6004D" w:rsidP="00BF4184">
                <w:r w:rsidRPr="00BF4184">
                  <w:t>456</w:t>
                </w:r>
              </w:p>
            </w:tc>
          </w:sdtContent>
        </w:sdt>
        <w:sdt>
          <w:sdtPr>
            <w:alias w:val="Table data:"/>
            <w:tag w:val="Table data:"/>
            <w:id w:val="-982615618"/>
            <w:placeholder>
              <w:docPart w:val="4A882FB09B1F42A09A601E78E9D7F60F"/>
            </w:placeholder>
            <w:temporary/>
            <w:showingPlcHdr/>
            <w15:appearance w15:val="hidden"/>
          </w:sdtPr>
          <w:sdtEndPr/>
          <w:sdtContent>
            <w:tc>
              <w:tcPr>
                <w:tcW w:w="1872" w:type="dxa"/>
              </w:tcPr>
              <w:p w14:paraId="62342B7B" w14:textId="77777777" w:rsidR="00E6004D" w:rsidRPr="00BF4184" w:rsidRDefault="00E6004D" w:rsidP="00BF4184">
                <w:r w:rsidRPr="00BF4184">
                  <w:t>456</w:t>
                </w:r>
              </w:p>
            </w:tc>
          </w:sdtContent>
        </w:sdt>
        <w:sdt>
          <w:sdtPr>
            <w:alias w:val="Table data:"/>
            <w:tag w:val="Table data:"/>
            <w:id w:val="1459300509"/>
            <w:placeholder>
              <w:docPart w:val="5626A0EF88A94095B9CFD9239786FCF0"/>
            </w:placeholder>
            <w:temporary/>
            <w:showingPlcHdr/>
            <w15:appearance w15:val="hidden"/>
          </w:sdtPr>
          <w:sdtEndPr/>
          <w:sdtContent>
            <w:tc>
              <w:tcPr>
                <w:tcW w:w="1872" w:type="dxa"/>
              </w:tcPr>
              <w:p w14:paraId="0674FFBA" w14:textId="77777777" w:rsidR="00E6004D" w:rsidRPr="00BF4184" w:rsidRDefault="00E6004D" w:rsidP="00BF4184">
                <w:r w:rsidRPr="00BF4184">
                  <w:t>456</w:t>
                </w:r>
              </w:p>
            </w:tc>
          </w:sdtContent>
        </w:sdt>
        <w:sdt>
          <w:sdtPr>
            <w:alias w:val="Table data:"/>
            <w:tag w:val="Table data:"/>
            <w:id w:val="1069851301"/>
            <w:placeholder>
              <w:docPart w:val="29FAF4D470654EF8AEF142EC21D08E79"/>
            </w:placeholder>
            <w:temporary/>
            <w:showingPlcHdr/>
            <w15:appearance w15:val="hidden"/>
          </w:sdtPr>
          <w:sdtEndPr/>
          <w:sdtContent>
            <w:tc>
              <w:tcPr>
                <w:tcW w:w="1872" w:type="dxa"/>
              </w:tcPr>
              <w:p w14:paraId="51834794" w14:textId="77777777" w:rsidR="00E6004D" w:rsidRPr="00BF4184" w:rsidRDefault="00E6004D" w:rsidP="00BF4184">
                <w:r w:rsidRPr="00BF4184">
                  <w:t>456</w:t>
                </w:r>
              </w:p>
            </w:tc>
          </w:sdtContent>
        </w:sdt>
      </w:tr>
      <w:tr w:rsidR="00E6004D" w:rsidRPr="00BF4184" w14:paraId="15B56066" w14:textId="77777777" w:rsidTr="00BF4184">
        <w:sdt>
          <w:sdtPr>
            <w:alias w:val="Row Head:"/>
            <w:tag w:val="Row Head:"/>
            <w:id w:val="2007858907"/>
            <w:placeholder>
              <w:docPart w:val="25042CB764B049D5B3DDA16786660B5F"/>
            </w:placeholder>
            <w:temporary/>
            <w:showingPlcHdr/>
            <w15:appearance w15:val="hidden"/>
          </w:sdtPr>
          <w:sdtEndPr/>
          <w:sdtContent>
            <w:tc>
              <w:tcPr>
                <w:tcW w:w="1872" w:type="dxa"/>
              </w:tcPr>
              <w:p w14:paraId="1011A2B7" w14:textId="77777777" w:rsidR="00E6004D" w:rsidRPr="00BF4184" w:rsidRDefault="00E6004D" w:rsidP="00BF4184">
                <w:r w:rsidRPr="00BF4184">
                  <w:t>Row Head</w:t>
                </w:r>
              </w:p>
            </w:tc>
          </w:sdtContent>
        </w:sdt>
        <w:sdt>
          <w:sdtPr>
            <w:alias w:val="Table data:"/>
            <w:tag w:val="Table data:"/>
            <w:id w:val="143091368"/>
            <w:placeholder>
              <w:docPart w:val="D783664A565A4EAF8B7CFE4BBA538A43"/>
            </w:placeholder>
            <w:temporary/>
            <w:showingPlcHdr/>
            <w15:appearance w15:val="hidden"/>
          </w:sdtPr>
          <w:sdtEndPr/>
          <w:sdtContent>
            <w:tc>
              <w:tcPr>
                <w:tcW w:w="1872" w:type="dxa"/>
              </w:tcPr>
              <w:p w14:paraId="0F9BF949" w14:textId="77777777" w:rsidR="00E6004D" w:rsidRPr="00BF4184" w:rsidRDefault="00E6004D" w:rsidP="00BF4184">
                <w:r w:rsidRPr="00BF4184">
                  <w:t>789</w:t>
                </w:r>
              </w:p>
            </w:tc>
          </w:sdtContent>
        </w:sdt>
        <w:sdt>
          <w:sdtPr>
            <w:alias w:val="Table data:"/>
            <w:tag w:val="Table data:"/>
            <w:id w:val="-961350932"/>
            <w:placeholder>
              <w:docPart w:val="F09F0E8B578847618B112167FE2737F9"/>
            </w:placeholder>
            <w:temporary/>
            <w:showingPlcHdr/>
            <w15:appearance w15:val="hidden"/>
          </w:sdtPr>
          <w:sdtEndPr/>
          <w:sdtContent>
            <w:tc>
              <w:tcPr>
                <w:tcW w:w="1872" w:type="dxa"/>
              </w:tcPr>
              <w:p w14:paraId="6DB71ED6" w14:textId="77777777" w:rsidR="00E6004D" w:rsidRPr="00BF4184" w:rsidRDefault="00E6004D" w:rsidP="00BF4184">
                <w:r w:rsidRPr="00BF4184">
                  <w:t>789</w:t>
                </w:r>
              </w:p>
            </w:tc>
          </w:sdtContent>
        </w:sdt>
        <w:sdt>
          <w:sdtPr>
            <w:alias w:val="Table data:"/>
            <w:tag w:val="Table data:"/>
            <w:id w:val="-2023539032"/>
            <w:placeholder>
              <w:docPart w:val="24832BEB55BF4D42A66ADF394AFE07CD"/>
            </w:placeholder>
            <w:temporary/>
            <w:showingPlcHdr/>
            <w15:appearance w15:val="hidden"/>
          </w:sdtPr>
          <w:sdtEndPr/>
          <w:sdtContent>
            <w:tc>
              <w:tcPr>
                <w:tcW w:w="1872" w:type="dxa"/>
              </w:tcPr>
              <w:p w14:paraId="2526F639" w14:textId="77777777" w:rsidR="00E6004D" w:rsidRPr="00BF4184" w:rsidRDefault="00E6004D" w:rsidP="00BF4184">
                <w:r w:rsidRPr="00BF4184">
                  <w:t>789</w:t>
                </w:r>
              </w:p>
            </w:tc>
          </w:sdtContent>
        </w:sdt>
        <w:sdt>
          <w:sdtPr>
            <w:alias w:val="Table data:"/>
            <w:tag w:val="Table data:"/>
            <w:id w:val="-1358728049"/>
            <w:placeholder>
              <w:docPart w:val="47441E9213F149C38CF87485B4C300A7"/>
            </w:placeholder>
            <w:temporary/>
            <w:showingPlcHdr/>
            <w15:appearance w15:val="hidden"/>
          </w:sdtPr>
          <w:sdtEndPr/>
          <w:sdtContent>
            <w:tc>
              <w:tcPr>
                <w:tcW w:w="1872" w:type="dxa"/>
              </w:tcPr>
              <w:p w14:paraId="62C0B38F" w14:textId="77777777" w:rsidR="00E6004D" w:rsidRPr="00BF4184" w:rsidRDefault="00E6004D" w:rsidP="00BF4184">
                <w:r w:rsidRPr="00BF4184">
                  <w:t>789</w:t>
                </w:r>
              </w:p>
            </w:tc>
          </w:sdtContent>
        </w:sdt>
      </w:tr>
      <w:tr w:rsidR="00E6004D" w:rsidRPr="00BF4184" w14:paraId="7D8A3E44" w14:textId="77777777" w:rsidTr="00BF4184">
        <w:sdt>
          <w:sdtPr>
            <w:alias w:val="Row Head:"/>
            <w:tag w:val="Row Head:"/>
            <w:id w:val="-1816319134"/>
            <w:placeholder>
              <w:docPart w:val="793C422E3B544FBFB8186C4F83E46025"/>
            </w:placeholder>
            <w:temporary/>
            <w:showingPlcHdr/>
            <w15:appearance w15:val="hidden"/>
          </w:sdtPr>
          <w:sdtEndPr/>
          <w:sdtContent>
            <w:tc>
              <w:tcPr>
                <w:tcW w:w="1872" w:type="dxa"/>
              </w:tcPr>
              <w:p w14:paraId="6A3FEEA9" w14:textId="77777777" w:rsidR="00E6004D" w:rsidRPr="00BF4184" w:rsidRDefault="00E6004D" w:rsidP="00BF4184">
                <w:r w:rsidRPr="00BF4184">
                  <w:t>Row Head</w:t>
                </w:r>
              </w:p>
            </w:tc>
          </w:sdtContent>
        </w:sdt>
        <w:sdt>
          <w:sdtPr>
            <w:alias w:val="Table data:"/>
            <w:tag w:val="Table data:"/>
            <w:id w:val="-1126006529"/>
            <w:placeholder>
              <w:docPart w:val="537AA8C127DD476F82CCECDB8A90F679"/>
            </w:placeholder>
            <w:temporary/>
            <w:showingPlcHdr/>
            <w15:appearance w15:val="hidden"/>
          </w:sdtPr>
          <w:sdtEndPr/>
          <w:sdtContent>
            <w:tc>
              <w:tcPr>
                <w:tcW w:w="1872" w:type="dxa"/>
              </w:tcPr>
              <w:p w14:paraId="31B3BFC8" w14:textId="77777777" w:rsidR="00E6004D" w:rsidRPr="00BF4184" w:rsidRDefault="00E6004D" w:rsidP="00BF4184">
                <w:r w:rsidRPr="00BF4184">
                  <w:t>123</w:t>
                </w:r>
              </w:p>
            </w:tc>
          </w:sdtContent>
        </w:sdt>
        <w:sdt>
          <w:sdtPr>
            <w:alias w:val="Table data:"/>
            <w:tag w:val="Table data:"/>
            <w:id w:val="-1664535047"/>
            <w:placeholder>
              <w:docPart w:val="00F4E3D5B24C4CE49987B2B86DA193A8"/>
            </w:placeholder>
            <w:temporary/>
            <w:showingPlcHdr/>
            <w15:appearance w15:val="hidden"/>
          </w:sdtPr>
          <w:sdtEndPr/>
          <w:sdtContent>
            <w:tc>
              <w:tcPr>
                <w:tcW w:w="1872" w:type="dxa"/>
              </w:tcPr>
              <w:p w14:paraId="57D13532" w14:textId="77777777" w:rsidR="00E6004D" w:rsidRPr="00BF4184" w:rsidRDefault="00E6004D" w:rsidP="00BF4184">
                <w:r w:rsidRPr="00BF4184">
                  <w:t>123</w:t>
                </w:r>
              </w:p>
            </w:tc>
          </w:sdtContent>
        </w:sdt>
        <w:sdt>
          <w:sdtPr>
            <w:alias w:val="Table data:"/>
            <w:tag w:val="Table data:"/>
            <w:id w:val="793413143"/>
            <w:placeholder>
              <w:docPart w:val="2DF5810ED44A40589F2A6C14A39CCC6F"/>
            </w:placeholder>
            <w:temporary/>
            <w:showingPlcHdr/>
            <w15:appearance w15:val="hidden"/>
          </w:sdtPr>
          <w:sdtEndPr/>
          <w:sdtContent>
            <w:tc>
              <w:tcPr>
                <w:tcW w:w="1872" w:type="dxa"/>
              </w:tcPr>
              <w:p w14:paraId="0FF29B54" w14:textId="77777777" w:rsidR="00E6004D" w:rsidRPr="00BF4184" w:rsidRDefault="00E6004D" w:rsidP="00BF4184">
                <w:r w:rsidRPr="00BF4184">
                  <w:t>123</w:t>
                </w:r>
              </w:p>
            </w:tc>
          </w:sdtContent>
        </w:sdt>
        <w:sdt>
          <w:sdtPr>
            <w:alias w:val="Table data:"/>
            <w:tag w:val="Table data:"/>
            <w:id w:val="-705955148"/>
            <w:placeholder>
              <w:docPart w:val="5A5164092450412A92A220686FB7FAC4"/>
            </w:placeholder>
            <w:temporary/>
            <w:showingPlcHdr/>
            <w15:appearance w15:val="hidden"/>
          </w:sdtPr>
          <w:sdtEndPr/>
          <w:sdtContent>
            <w:tc>
              <w:tcPr>
                <w:tcW w:w="1872" w:type="dxa"/>
              </w:tcPr>
              <w:p w14:paraId="693DA906" w14:textId="77777777" w:rsidR="00E6004D" w:rsidRPr="00BF4184" w:rsidRDefault="00E6004D" w:rsidP="00BF4184">
                <w:r w:rsidRPr="00BF4184">
                  <w:t>123</w:t>
                </w:r>
              </w:p>
            </w:tc>
          </w:sdtContent>
        </w:sdt>
      </w:tr>
      <w:tr w:rsidR="00E6004D" w:rsidRPr="00BF4184" w14:paraId="70EF8127" w14:textId="77777777" w:rsidTr="00BF4184">
        <w:sdt>
          <w:sdtPr>
            <w:alias w:val="Row Head:"/>
            <w:tag w:val="Row Head:"/>
            <w:id w:val="1343273948"/>
            <w:placeholder>
              <w:docPart w:val="72A6AC07A29341358CDE40E2A5E2A13B"/>
            </w:placeholder>
            <w:temporary/>
            <w:showingPlcHdr/>
            <w15:appearance w15:val="hidden"/>
          </w:sdtPr>
          <w:sdtEndPr/>
          <w:sdtContent>
            <w:tc>
              <w:tcPr>
                <w:tcW w:w="1872" w:type="dxa"/>
              </w:tcPr>
              <w:p w14:paraId="3B83B6E8" w14:textId="77777777" w:rsidR="00E6004D" w:rsidRPr="00BF4184" w:rsidRDefault="00E6004D" w:rsidP="00BF4184">
                <w:r w:rsidRPr="00BF4184">
                  <w:t>Row Head</w:t>
                </w:r>
              </w:p>
            </w:tc>
          </w:sdtContent>
        </w:sdt>
        <w:sdt>
          <w:sdtPr>
            <w:alias w:val="Table data:"/>
            <w:tag w:val="Table data:"/>
            <w:id w:val="1340502274"/>
            <w:placeholder>
              <w:docPart w:val="37EAADA354A74F0EBB16B0686169EC8C"/>
            </w:placeholder>
            <w:temporary/>
            <w:showingPlcHdr/>
            <w15:appearance w15:val="hidden"/>
          </w:sdtPr>
          <w:sdtEndPr/>
          <w:sdtContent>
            <w:tc>
              <w:tcPr>
                <w:tcW w:w="1872" w:type="dxa"/>
              </w:tcPr>
              <w:p w14:paraId="470CB407" w14:textId="77777777" w:rsidR="00E6004D" w:rsidRPr="00BF4184" w:rsidRDefault="00E6004D" w:rsidP="00BF4184">
                <w:r w:rsidRPr="00BF4184">
                  <w:t>456</w:t>
                </w:r>
              </w:p>
            </w:tc>
          </w:sdtContent>
        </w:sdt>
        <w:sdt>
          <w:sdtPr>
            <w:alias w:val="Table data:"/>
            <w:tag w:val="Table data:"/>
            <w:id w:val="1123895777"/>
            <w:placeholder>
              <w:docPart w:val="00AF4C6DADB9429B88A3A8F41B197EB3"/>
            </w:placeholder>
            <w:temporary/>
            <w:showingPlcHdr/>
            <w15:appearance w15:val="hidden"/>
          </w:sdtPr>
          <w:sdtEndPr/>
          <w:sdtContent>
            <w:tc>
              <w:tcPr>
                <w:tcW w:w="1872" w:type="dxa"/>
              </w:tcPr>
              <w:p w14:paraId="4D6350E6" w14:textId="77777777" w:rsidR="00E6004D" w:rsidRPr="00BF4184" w:rsidRDefault="00E6004D" w:rsidP="00BF4184">
                <w:r w:rsidRPr="00BF4184">
                  <w:t>456</w:t>
                </w:r>
              </w:p>
            </w:tc>
          </w:sdtContent>
        </w:sdt>
        <w:sdt>
          <w:sdtPr>
            <w:alias w:val="Table data:"/>
            <w:tag w:val="Table data:"/>
            <w:id w:val="-1354022435"/>
            <w:placeholder>
              <w:docPart w:val="001D7C145C9444CCA17862D098D8229B"/>
            </w:placeholder>
            <w:temporary/>
            <w:showingPlcHdr/>
            <w15:appearance w15:val="hidden"/>
          </w:sdtPr>
          <w:sdtEndPr/>
          <w:sdtContent>
            <w:tc>
              <w:tcPr>
                <w:tcW w:w="1872" w:type="dxa"/>
              </w:tcPr>
              <w:p w14:paraId="76237805" w14:textId="77777777" w:rsidR="00E6004D" w:rsidRPr="00BF4184" w:rsidRDefault="00E6004D" w:rsidP="00BF4184">
                <w:r w:rsidRPr="00BF4184">
                  <w:t>456</w:t>
                </w:r>
              </w:p>
            </w:tc>
          </w:sdtContent>
        </w:sdt>
        <w:sdt>
          <w:sdtPr>
            <w:alias w:val="Table data:"/>
            <w:tag w:val="Table data:"/>
            <w:id w:val="1583876576"/>
            <w:placeholder>
              <w:docPart w:val="6961C1AD08B34EDCB5DA7F6235F6FAAA"/>
            </w:placeholder>
            <w:temporary/>
            <w:showingPlcHdr/>
            <w15:appearance w15:val="hidden"/>
          </w:sdtPr>
          <w:sdtEndPr/>
          <w:sdtContent>
            <w:tc>
              <w:tcPr>
                <w:tcW w:w="1872" w:type="dxa"/>
              </w:tcPr>
              <w:p w14:paraId="49C04A4E" w14:textId="77777777" w:rsidR="00E6004D" w:rsidRPr="00BF4184" w:rsidRDefault="00E6004D" w:rsidP="00BF4184">
                <w:r w:rsidRPr="00BF4184">
                  <w:t>456</w:t>
                </w:r>
              </w:p>
            </w:tc>
          </w:sdtContent>
        </w:sdt>
      </w:tr>
      <w:tr w:rsidR="00E6004D" w:rsidRPr="00BF4184" w14:paraId="52FDB647" w14:textId="77777777" w:rsidTr="00BF4184">
        <w:sdt>
          <w:sdtPr>
            <w:alias w:val="Row Head:"/>
            <w:tag w:val="Row Head:"/>
            <w:id w:val="-1439600689"/>
            <w:placeholder>
              <w:docPart w:val="FFA6DF0837BE41A29800C11EA2187258"/>
            </w:placeholder>
            <w:temporary/>
            <w:showingPlcHdr/>
            <w15:appearance w15:val="hidden"/>
          </w:sdtPr>
          <w:sdtEndPr/>
          <w:sdtContent>
            <w:tc>
              <w:tcPr>
                <w:tcW w:w="1872" w:type="dxa"/>
              </w:tcPr>
              <w:p w14:paraId="2F3AA7CF" w14:textId="77777777" w:rsidR="00E6004D" w:rsidRPr="00BF4184" w:rsidRDefault="00E6004D" w:rsidP="00BF4184">
                <w:r w:rsidRPr="00BF4184">
                  <w:t>Row Head</w:t>
                </w:r>
              </w:p>
            </w:tc>
          </w:sdtContent>
        </w:sdt>
        <w:sdt>
          <w:sdtPr>
            <w:alias w:val="Table data:"/>
            <w:tag w:val="Table data:"/>
            <w:id w:val="-1490947208"/>
            <w:placeholder>
              <w:docPart w:val="1E00D70432774B66BCECF9B5467AE81E"/>
            </w:placeholder>
            <w:temporary/>
            <w:showingPlcHdr/>
            <w15:appearance w15:val="hidden"/>
          </w:sdtPr>
          <w:sdtEndPr/>
          <w:sdtContent>
            <w:tc>
              <w:tcPr>
                <w:tcW w:w="1872" w:type="dxa"/>
              </w:tcPr>
              <w:p w14:paraId="784486BD" w14:textId="77777777" w:rsidR="00E6004D" w:rsidRPr="00BF4184" w:rsidRDefault="00E6004D" w:rsidP="00BF4184">
                <w:r w:rsidRPr="00BF4184">
                  <w:t>789</w:t>
                </w:r>
              </w:p>
            </w:tc>
          </w:sdtContent>
        </w:sdt>
        <w:sdt>
          <w:sdtPr>
            <w:alias w:val="Table data:"/>
            <w:tag w:val="Table data:"/>
            <w:id w:val="-470683202"/>
            <w:placeholder>
              <w:docPart w:val="5E4A40B98BBB493FB76A5D2DA43109AC"/>
            </w:placeholder>
            <w:temporary/>
            <w:showingPlcHdr/>
            <w15:appearance w15:val="hidden"/>
          </w:sdtPr>
          <w:sdtEndPr/>
          <w:sdtContent>
            <w:tc>
              <w:tcPr>
                <w:tcW w:w="1872" w:type="dxa"/>
              </w:tcPr>
              <w:p w14:paraId="77F1F8FE" w14:textId="77777777" w:rsidR="00E6004D" w:rsidRPr="00BF4184" w:rsidRDefault="00E6004D" w:rsidP="00BF4184">
                <w:r w:rsidRPr="00BF4184">
                  <w:t>789</w:t>
                </w:r>
              </w:p>
            </w:tc>
          </w:sdtContent>
        </w:sdt>
        <w:sdt>
          <w:sdtPr>
            <w:alias w:val="Table data:"/>
            <w:tag w:val="Table data:"/>
            <w:id w:val="1440877877"/>
            <w:placeholder>
              <w:docPart w:val="9BCFFE4B609947ECB96A642656A1D20A"/>
            </w:placeholder>
            <w:temporary/>
            <w:showingPlcHdr/>
            <w15:appearance w15:val="hidden"/>
          </w:sdtPr>
          <w:sdtEndPr/>
          <w:sdtContent>
            <w:tc>
              <w:tcPr>
                <w:tcW w:w="1872" w:type="dxa"/>
              </w:tcPr>
              <w:p w14:paraId="18EA1DB0" w14:textId="77777777" w:rsidR="00E6004D" w:rsidRPr="00BF4184" w:rsidRDefault="00E6004D" w:rsidP="00BF4184">
                <w:r w:rsidRPr="00BF4184">
                  <w:t>789</w:t>
                </w:r>
              </w:p>
            </w:tc>
          </w:sdtContent>
        </w:sdt>
        <w:sdt>
          <w:sdtPr>
            <w:alias w:val="Table data:"/>
            <w:tag w:val="Table data:"/>
            <w:id w:val="695431633"/>
            <w:placeholder>
              <w:docPart w:val="717C8F2CD4574E8BBAF82B9E72E863E7"/>
            </w:placeholder>
            <w:temporary/>
            <w:showingPlcHdr/>
            <w15:appearance w15:val="hidden"/>
          </w:sdtPr>
          <w:sdtEndPr/>
          <w:sdtContent>
            <w:tc>
              <w:tcPr>
                <w:tcW w:w="1872" w:type="dxa"/>
              </w:tcPr>
              <w:p w14:paraId="6881B4B0" w14:textId="77777777" w:rsidR="00E6004D" w:rsidRPr="00BF4184" w:rsidRDefault="00E6004D" w:rsidP="00BF4184">
                <w:r w:rsidRPr="00BF4184">
                  <w:t>789</w:t>
                </w:r>
              </w:p>
            </w:tc>
          </w:sdtContent>
        </w:sdt>
      </w:tr>
    </w:tbl>
    <w:p w14:paraId="6A46A2AC" w14:textId="3D129FB8" w:rsidR="00E81978" w:rsidRDefault="005D3A03">
      <w:pPr>
        <w:pStyle w:val="TableFigure"/>
      </w:pPr>
      <w:r>
        <w:rPr>
          <w:rStyle w:val="Emphasis"/>
        </w:rPr>
        <w:t>Note</w:t>
      </w:r>
      <w:r>
        <w:t xml:space="preserve">:  </w:t>
      </w:r>
      <w:sdt>
        <w:sdtPr>
          <w:alias w:val="Table title:"/>
          <w:tag w:val="Table title:"/>
          <w:id w:val="1042324137"/>
          <w:placeholder>
            <w:docPart w:val="8ACACF8F23D04765B4338F4917B3E2F5"/>
          </w:placeholder>
          <w:temporary/>
          <w:showingPlcHdr/>
          <w15:appearance w15:val="hidden"/>
          <w:text/>
        </w:sdtPr>
        <w:sdtContent>
          <w:r w:rsidR="002339E1" w:rsidRPr="00C0601E">
            <w:t>[Table Title]</w:t>
          </w:r>
        </w:sdtContent>
      </w:sdt>
      <w:r w:rsidR="002339E1">
        <w:t xml:space="preserve"> </w:t>
      </w:r>
    </w:p>
    <w:p w14:paraId="32DB9B5E" w14:textId="3EBA5DA6" w:rsidR="00E81978" w:rsidRDefault="002339E1">
      <w:pPr>
        <w:pStyle w:val="SectionTitle"/>
      </w:pPr>
      <w:r>
        <w:lastRenderedPageBreak/>
        <w:t>to be completed – not actual data shown here, yet.</w:t>
      </w:r>
    </w:p>
    <w:p w14:paraId="2DE43ACB" w14:textId="77777777" w:rsidR="00E81978" w:rsidRDefault="005D3A03">
      <w:pPr>
        <w:pStyle w:val="NoSpacing"/>
      </w:pPr>
      <w:r>
        <w:rPr>
          <w:noProof/>
          <w:lang w:eastAsia="en-US"/>
        </w:rPr>
        <w:drawing>
          <wp:inline distT="0" distB="0" distL="0" distR="0" wp14:anchorId="1AAD9330" wp14:editId="0FF46997">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E6A0A4" w14:textId="0EA770B7" w:rsidR="00E81978" w:rsidRDefault="005D3A03" w:rsidP="002339E1">
      <w:pPr>
        <w:pStyle w:val="TableFigure"/>
      </w:pPr>
      <w:r>
        <w:rPr>
          <w:rStyle w:val="Emphasis"/>
        </w:rPr>
        <w:t>Figure 1</w:t>
      </w:r>
      <w:r>
        <w:t xml:space="preserve">. </w:t>
      </w:r>
      <w:r w:rsidR="002339E1">
        <w:t>to be completed – not actual data shown here, yet.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D98C6" w14:textId="77777777" w:rsidR="00E117EC" w:rsidRDefault="00E117EC">
      <w:pPr>
        <w:spacing w:line="240" w:lineRule="auto"/>
      </w:pPr>
      <w:r>
        <w:separator/>
      </w:r>
    </w:p>
    <w:p w14:paraId="3CEAE87A" w14:textId="77777777" w:rsidR="00E117EC" w:rsidRDefault="00E117EC"/>
  </w:endnote>
  <w:endnote w:type="continuationSeparator" w:id="0">
    <w:p w14:paraId="7003A318" w14:textId="77777777" w:rsidR="00E117EC" w:rsidRDefault="00E117EC">
      <w:pPr>
        <w:spacing w:line="240" w:lineRule="auto"/>
      </w:pPr>
      <w:r>
        <w:continuationSeparator/>
      </w:r>
    </w:p>
    <w:p w14:paraId="5694D5EA" w14:textId="77777777" w:rsidR="00E117EC" w:rsidRDefault="00E11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B64F" w14:textId="77777777" w:rsidR="00E117EC" w:rsidRDefault="00E117EC">
      <w:pPr>
        <w:spacing w:line="240" w:lineRule="auto"/>
      </w:pPr>
      <w:r>
        <w:separator/>
      </w:r>
    </w:p>
    <w:p w14:paraId="252B9778" w14:textId="77777777" w:rsidR="00E117EC" w:rsidRDefault="00E117EC"/>
  </w:footnote>
  <w:footnote w:type="continuationSeparator" w:id="0">
    <w:p w14:paraId="0B81AA98" w14:textId="77777777" w:rsidR="00E117EC" w:rsidRDefault="00E117EC">
      <w:pPr>
        <w:spacing w:line="240" w:lineRule="auto"/>
      </w:pPr>
      <w:r>
        <w:continuationSeparator/>
      </w:r>
    </w:p>
    <w:p w14:paraId="087A4790" w14:textId="77777777" w:rsidR="00E117EC" w:rsidRDefault="00E117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004B" w14:textId="0161D9A3" w:rsidR="00E81978" w:rsidRDefault="002339E1">
    <w:pPr>
      <w:pStyle w:val="Header"/>
    </w:pPr>
    <w:sdt>
      <w:sdtPr>
        <w:alias w:val="Running head"/>
        <w:tag w:val=""/>
        <w:id w:val="12739865"/>
        <w:placeholder>
          <w:docPart w:val="6C71A647C54E4E30BE06A0DB8066DD91"/>
        </w:placeholder>
        <w:dataBinding w:prefixMappings="xmlns:ns0='http://schemas.microsoft.com/office/2006/coverPageProps' " w:xpath="/ns0:CoverPageProperties[1]/ns0:Abstract[1]" w:storeItemID="{55AF091B-3C7A-41E3-B477-F2FDAA23CFDA}"/>
        <w15:appearance w15:val="hidden"/>
        <w:text/>
      </w:sdtPr>
      <w:sdtContent>
        <w:r w:rsidRPr="002339E1">
          <w:t xml:space="preserve"> </w:t>
        </w:r>
        <w:r w:rsidRPr="002339E1">
          <w:t>Running head: Project NO. 2- VIZUALISE ME, CAPTAIN!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9A017" w14:textId="6B7C475C" w:rsidR="00E81978" w:rsidRDefault="005D3A03">
    <w:pPr>
      <w:pStyle w:val="Header"/>
      <w:rPr>
        <w:rStyle w:val="Strong"/>
      </w:rPr>
    </w:pPr>
    <w:r>
      <w:t>Running head:</w:t>
    </w:r>
    <w:r w:rsidR="00E117EC">
      <w:t xml:space="preserve"> Project </w:t>
    </w:r>
    <w:r w:rsidR="00E117EC">
      <w:rPr>
        <w:rStyle w:val="Strong"/>
      </w:rPr>
      <w:t>No. 2- Vizualise me, Captain!</w:t>
    </w:r>
  </w:p>
  <w:p w14:paraId="19CA89D6" w14:textId="77777777" w:rsidR="00E117EC" w:rsidRDefault="00E117EC">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DF3C77"/>
    <w:multiLevelType w:val="hybridMultilevel"/>
    <w:tmpl w:val="E654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EC"/>
    <w:rsid w:val="000D3F41"/>
    <w:rsid w:val="00107A46"/>
    <w:rsid w:val="00170CCE"/>
    <w:rsid w:val="002339E1"/>
    <w:rsid w:val="002755A4"/>
    <w:rsid w:val="00355DCA"/>
    <w:rsid w:val="00551A02"/>
    <w:rsid w:val="005534FA"/>
    <w:rsid w:val="005D3A03"/>
    <w:rsid w:val="0070760D"/>
    <w:rsid w:val="008002C0"/>
    <w:rsid w:val="008C5323"/>
    <w:rsid w:val="00951553"/>
    <w:rsid w:val="009A6A3B"/>
    <w:rsid w:val="00AB5ECB"/>
    <w:rsid w:val="00B823AA"/>
    <w:rsid w:val="00BA45DB"/>
    <w:rsid w:val="00BF4184"/>
    <w:rsid w:val="00C0601E"/>
    <w:rsid w:val="00C31D30"/>
    <w:rsid w:val="00CC1A74"/>
    <w:rsid w:val="00CD6E39"/>
    <w:rsid w:val="00CF6E91"/>
    <w:rsid w:val="00D85B68"/>
    <w:rsid w:val="00E117EC"/>
    <w:rsid w:val="00E6004D"/>
    <w:rsid w:val="00E81978"/>
    <w:rsid w:val="00F078AD"/>
    <w:rsid w:val="00F379B7"/>
    <w:rsid w:val="00F41112"/>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2499"/>
  <w15:chartTrackingRefBased/>
  <w15:docId w15:val="{260929F1-46D2-425C-974A-894E469F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p\AppData\Local\Microsoft\Office\16.0\DTS\en-US%7bDC99C413-76E1-4E1D-B4EF-3FCB36B496D4%7d\%7b651438E7-0F12-492E-9271-B9436D8F1E74%7d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D64C9969C648F89259D08402C75C32"/>
        <w:category>
          <w:name w:val="General"/>
          <w:gallery w:val="placeholder"/>
        </w:category>
        <w:types>
          <w:type w:val="bbPlcHdr"/>
        </w:types>
        <w:behaviors>
          <w:behavior w:val="content"/>
        </w:behaviors>
        <w:guid w:val="{6F7E0659-9BDD-4B7D-812C-7669594E13A2}"/>
      </w:docPartPr>
      <w:docPartBody>
        <w:p w:rsidR="00000000" w:rsidRDefault="009A725B">
          <w:pPr>
            <w:pStyle w:val="28D64C9969C648F89259D08402C75C32"/>
          </w:pPr>
          <w:r>
            <w:t>[Title Here, up to 12 Words, on One to Two Lines]</w:t>
          </w:r>
        </w:p>
      </w:docPartBody>
    </w:docPart>
    <w:docPart>
      <w:docPartPr>
        <w:name w:val="A14D0F7A99C9408A92C7EBB4F9DF455A"/>
        <w:category>
          <w:name w:val="General"/>
          <w:gallery w:val="placeholder"/>
        </w:category>
        <w:types>
          <w:type w:val="bbPlcHdr"/>
        </w:types>
        <w:behaviors>
          <w:behavior w:val="content"/>
        </w:behaviors>
        <w:guid w:val="{2D3D08C3-AACF-4533-8AB5-8382F6D16AAA}"/>
      </w:docPartPr>
      <w:docPartBody>
        <w:p w:rsidR="00000000" w:rsidRDefault="009A725B">
          <w:pPr>
            <w:pStyle w:val="A14D0F7A99C9408A92C7EBB4F9DF455A"/>
          </w:pPr>
          <w:r>
            <w:t>[Title Here, up to 12 Words, on One to Two Lines]</w:t>
          </w:r>
        </w:p>
      </w:docPartBody>
    </w:docPart>
    <w:docPart>
      <w:docPartPr>
        <w:name w:val="CD4EDD9330974192836B09F7A98BF754"/>
        <w:category>
          <w:name w:val="General"/>
          <w:gallery w:val="placeholder"/>
        </w:category>
        <w:types>
          <w:type w:val="bbPlcHdr"/>
        </w:types>
        <w:behaviors>
          <w:behavior w:val="content"/>
        </w:behaviors>
        <w:guid w:val="{952B4B4D-4174-457B-AC9A-47C45E71F573}"/>
      </w:docPartPr>
      <w:docPartBody>
        <w:p w:rsidR="00000000" w:rsidRDefault="009A725B">
          <w:pPr>
            <w:pStyle w:val="CD4EDD9330974192836B09F7A98BF754"/>
          </w:pPr>
          <w:r w:rsidRPr="00BF4184">
            <w:t>Column Head</w:t>
          </w:r>
        </w:p>
      </w:docPartBody>
    </w:docPart>
    <w:docPart>
      <w:docPartPr>
        <w:name w:val="3EBC59F8BBF842EE86A251722626CD65"/>
        <w:category>
          <w:name w:val="General"/>
          <w:gallery w:val="placeholder"/>
        </w:category>
        <w:types>
          <w:type w:val="bbPlcHdr"/>
        </w:types>
        <w:behaviors>
          <w:behavior w:val="content"/>
        </w:behaviors>
        <w:guid w:val="{D78C9091-4241-4624-8ED4-D3601EDCCD00}"/>
      </w:docPartPr>
      <w:docPartBody>
        <w:p w:rsidR="00000000" w:rsidRDefault="009A725B">
          <w:pPr>
            <w:pStyle w:val="3EBC59F8BBF842EE86A251722626CD65"/>
          </w:pPr>
          <w:r w:rsidRPr="00BF4184">
            <w:t>Column Head</w:t>
          </w:r>
        </w:p>
      </w:docPartBody>
    </w:docPart>
    <w:docPart>
      <w:docPartPr>
        <w:name w:val="5493D1D58E0649969D0C41F6F387FEE2"/>
        <w:category>
          <w:name w:val="General"/>
          <w:gallery w:val="placeholder"/>
        </w:category>
        <w:types>
          <w:type w:val="bbPlcHdr"/>
        </w:types>
        <w:behaviors>
          <w:behavior w:val="content"/>
        </w:behaviors>
        <w:guid w:val="{E05F3D6E-E036-4915-86EE-6A7F383FC388}"/>
      </w:docPartPr>
      <w:docPartBody>
        <w:p w:rsidR="00000000" w:rsidRDefault="009A725B">
          <w:pPr>
            <w:pStyle w:val="5493D1D58E0649969D0C41F6F387FEE2"/>
          </w:pPr>
          <w:r w:rsidRPr="00BF4184">
            <w:t>Column Head</w:t>
          </w:r>
        </w:p>
      </w:docPartBody>
    </w:docPart>
    <w:docPart>
      <w:docPartPr>
        <w:name w:val="1C8420D9ADBA48A8BA96ABA43F77B572"/>
        <w:category>
          <w:name w:val="General"/>
          <w:gallery w:val="placeholder"/>
        </w:category>
        <w:types>
          <w:type w:val="bbPlcHdr"/>
        </w:types>
        <w:behaviors>
          <w:behavior w:val="content"/>
        </w:behaviors>
        <w:guid w:val="{22C60C33-CF05-4A4C-B270-BBEA17803015}"/>
      </w:docPartPr>
      <w:docPartBody>
        <w:p w:rsidR="00000000" w:rsidRDefault="009A725B">
          <w:pPr>
            <w:pStyle w:val="1C8420D9ADBA48A8BA96ABA43F77B572"/>
          </w:pPr>
          <w:r w:rsidRPr="00BF4184">
            <w:t>Column Head</w:t>
          </w:r>
        </w:p>
      </w:docPartBody>
    </w:docPart>
    <w:docPart>
      <w:docPartPr>
        <w:name w:val="B4EE7B2F7A46424781E2F32F562F3915"/>
        <w:category>
          <w:name w:val="General"/>
          <w:gallery w:val="placeholder"/>
        </w:category>
        <w:types>
          <w:type w:val="bbPlcHdr"/>
        </w:types>
        <w:behaviors>
          <w:behavior w:val="content"/>
        </w:behaviors>
        <w:guid w:val="{1832750B-34D0-41B3-A08F-60DD1C2E3AAF}"/>
      </w:docPartPr>
      <w:docPartBody>
        <w:p w:rsidR="00000000" w:rsidRDefault="009A725B">
          <w:pPr>
            <w:pStyle w:val="B4EE7B2F7A46424781E2F32F562F3915"/>
          </w:pPr>
          <w:r w:rsidRPr="00BF4184">
            <w:t>Column Head</w:t>
          </w:r>
        </w:p>
      </w:docPartBody>
    </w:docPart>
    <w:docPart>
      <w:docPartPr>
        <w:name w:val="0EAC239171FD40EA8E7E647B72910365"/>
        <w:category>
          <w:name w:val="General"/>
          <w:gallery w:val="placeholder"/>
        </w:category>
        <w:types>
          <w:type w:val="bbPlcHdr"/>
        </w:types>
        <w:behaviors>
          <w:behavior w:val="content"/>
        </w:behaviors>
        <w:guid w:val="{BDBFC8B8-9245-4711-BDC0-CC030D57F537}"/>
      </w:docPartPr>
      <w:docPartBody>
        <w:p w:rsidR="00000000" w:rsidRDefault="009A725B">
          <w:pPr>
            <w:pStyle w:val="0EAC239171FD40EA8E7E647B72910365"/>
          </w:pPr>
          <w:r w:rsidRPr="00BF4184">
            <w:t>Row Head</w:t>
          </w:r>
        </w:p>
      </w:docPartBody>
    </w:docPart>
    <w:docPart>
      <w:docPartPr>
        <w:name w:val="D7864D15CB92422997EBD9471A01D7F0"/>
        <w:category>
          <w:name w:val="General"/>
          <w:gallery w:val="placeholder"/>
        </w:category>
        <w:types>
          <w:type w:val="bbPlcHdr"/>
        </w:types>
        <w:behaviors>
          <w:behavior w:val="content"/>
        </w:behaviors>
        <w:guid w:val="{E0C5DCEB-BAFB-4F47-80A8-FCD295F0CA46}"/>
      </w:docPartPr>
      <w:docPartBody>
        <w:p w:rsidR="00000000" w:rsidRDefault="009A725B">
          <w:pPr>
            <w:pStyle w:val="D7864D15CB92422997EBD9471A01D7F0"/>
          </w:pPr>
          <w:r w:rsidRPr="00BF4184">
            <w:t>123</w:t>
          </w:r>
        </w:p>
      </w:docPartBody>
    </w:docPart>
    <w:docPart>
      <w:docPartPr>
        <w:name w:val="4AA555EA17064140826CBF17772DE93F"/>
        <w:category>
          <w:name w:val="General"/>
          <w:gallery w:val="placeholder"/>
        </w:category>
        <w:types>
          <w:type w:val="bbPlcHdr"/>
        </w:types>
        <w:behaviors>
          <w:behavior w:val="content"/>
        </w:behaviors>
        <w:guid w:val="{7D400C63-ECD1-4800-91AF-C17A00FC0866}"/>
      </w:docPartPr>
      <w:docPartBody>
        <w:p w:rsidR="00000000" w:rsidRDefault="009A725B">
          <w:pPr>
            <w:pStyle w:val="4AA555EA17064140826CBF17772DE93F"/>
          </w:pPr>
          <w:r w:rsidRPr="00BF4184">
            <w:t>123</w:t>
          </w:r>
        </w:p>
      </w:docPartBody>
    </w:docPart>
    <w:docPart>
      <w:docPartPr>
        <w:name w:val="EFA6882B8A5E4914B4DB0289B4D3A85C"/>
        <w:category>
          <w:name w:val="General"/>
          <w:gallery w:val="placeholder"/>
        </w:category>
        <w:types>
          <w:type w:val="bbPlcHdr"/>
        </w:types>
        <w:behaviors>
          <w:behavior w:val="content"/>
        </w:behaviors>
        <w:guid w:val="{1045D0C6-30FC-4668-84CF-D42DA67FA88D}"/>
      </w:docPartPr>
      <w:docPartBody>
        <w:p w:rsidR="00000000" w:rsidRDefault="009A725B">
          <w:pPr>
            <w:pStyle w:val="EFA6882B8A5E4914B4DB0289B4D3A85C"/>
          </w:pPr>
          <w:r w:rsidRPr="00BF4184">
            <w:t>123</w:t>
          </w:r>
        </w:p>
      </w:docPartBody>
    </w:docPart>
    <w:docPart>
      <w:docPartPr>
        <w:name w:val="B38046609C654EBAA4E03C56FFDB51E9"/>
        <w:category>
          <w:name w:val="General"/>
          <w:gallery w:val="placeholder"/>
        </w:category>
        <w:types>
          <w:type w:val="bbPlcHdr"/>
        </w:types>
        <w:behaviors>
          <w:behavior w:val="content"/>
        </w:behaviors>
        <w:guid w:val="{B0D217CB-2944-4197-8082-628F052540CB}"/>
      </w:docPartPr>
      <w:docPartBody>
        <w:p w:rsidR="00000000" w:rsidRDefault="009A725B">
          <w:pPr>
            <w:pStyle w:val="B38046609C654EBAA4E03C56FFDB51E9"/>
          </w:pPr>
          <w:r w:rsidRPr="00BF4184">
            <w:t>123</w:t>
          </w:r>
        </w:p>
      </w:docPartBody>
    </w:docPart>
    <w:docPart>
      <w:docPartPr>
        <w:name w:val="7475DB04DF9B41FBB31AD4B0B0E7236D"/>
        <w:category>
          <w:name w:val="General"/>
          <w:gallery w:val="placeholder"/>
        </w:category>
        <w:types>
          <w:type w:val="bbPlcHdr"/>
        </w:types>
        <w:behaviors>
          <w:behavior w:val="content"/>
        </w:behaviors>
        <w:guid w:val="{FC963197-DF5A-42EB-A35A-7C541D37F651}"/>
      </w:docPartPr>
      <w:docPartBody>
        <w:p w:rsidR="00000000" w:rsidRDefault="009A725B">
          <w:pPr>
            <w:pStyle w:val="7475DB04DF9B41FBB31AD4B0B0E7236D"/>
          </w:pPr>
          <w:r w:rsidRPr="00BF4184">
            <w:t>Row Head</w:t>
          </w:r>
        </w:p>
      </w:docPartBody>
    </w:docPart>
    <w:docPart>
      <w:docPartPr>
        <w:name w:val="2960882F92B74DECA67434E12716F432"/>
        <w:category>
          <w:name w:val="General"/>
          <w:gallery w:val="placeholder"/>
        </w:category>
        <w:types>
          <w:type w:val="bbPlcHdr"/>
        </w:types>
        <w:behaviors>
          <w:behavior w:val="content"/>
        </w:behaviors>
        <w:guid w:val="{5D8A19A5-2C37-454C-906E-325E5E3905F3}"/>
      </w:docPartPr>
      <w:docPartBody>
        <w:p w:rsidR="00000000" w:rsidRDefault="009A725B">
          <w:pPr>
            <w:pStyle w:val="2960882F92B74DECA67434E12716F432"/>
          </w:pPr>
          <w:r w:rsidRPr="00BF4184">
            <w:t>456</w:t>
          </w:r>
        </w:p>
      </w:docPartBody>
    </w:docPart>
    <w:docPart>
      <w:docPartPr>
        <w:name w:val="4A882FB09B1F42A09A601E78E9D7F60F"/>
        <w:category>
          <w:name w:val="General"/>
          <w:gallery w:val="placeholder"/>
        </w:category>
        <w:types>
          <w:type w:val="bbPlcHdr"/>
        </w:types>
        <w:behaviors>
          <w:behavior w:val="content"/>
        </w:behaviors>
        <w:guid w:val="{7EB1B8A8-1CC0-48C8-A56F-0A04D8E533F6}"/>
      </w:docPartPr>
      <w:docPartBody>
        <w:p w:rsidR="00000000" w:rsidRDefault="009A725B">
          <w:pPr>
            <w:pStyle w:val="4A882FB09B1F42A09A601E78E9D7F60F"/>
          </w:pPr>
          <w:r w:rsidRPr="00BF4184">
            <w:t>456</w:t>
          </w:r>
        </w:p>
      </w:docPartBody>
    </w:docPart>
    <w:docPart>
      <w:docPartPr>
        <w:name w:val="5626A0EF88A94095B9CFD9239786FCF0"/>
        <w:category>
          <w:name w:val="General"/>
          <w:gallery w:val="placeholder"/>
        </w:category>
        <w:types>
          <w:type w:val="bbPlcHdr"/>
        </w:types>
        <w:behaviors>
          <w:behavior w:val="content"/>
        </w:behaviors>
        <w:guid w:val="{EBBA7212-7232-4CF7-AD43-A69E68599C0A}"/>
      </w:docPartPr>
      <w:docPartBody>
        <w:p w:rsidR="00000000" w:rsidRDefault="009A725B">
          <w:pPr>
            <w:pStyle w:val="5626A0EF88A94095B9CFD9239786FCF0"/>
          </w:pPr>
          <w:r w:rsidRPr="00BF4184">
            <w:t>456</w:t>
          </w:r>
        </w:p>
      </w:docPartBody>
    </w:docPart>
    <w:docPart>
      <w:docPartPr>
        <w:name w:val="29FAF4D470654EF8AEF142EC21D08E79"/>
        <w:category>
          <w:name w:val="General"/>
          <w:gallery w:val="placeholder"/>
        </w:category>
        <w:types>
          <w:type w:val="bbPlcHdr"/>
        </w:types>
        <w:behaviors>
          <w:behavior w:val="content"/>
        </w:behaviors>
        <w:guid w:val="{8F1FD9C0-1B3C-41B8-B70C-1BBEC926B2F4}"/>
      </w:docPartPr>
      <w:docPartBody>
        <w:p w:rsidR="00000000" w:rsidRDefault="009A725B">
          <w:pPr>
            <w:pStyle w:val="29FAF4D470654EF8AEF142EC21D08E79"/>
          </w:pPr>
          <w:r w:rsidRPr="00BF4184">
            <w:t>456</w:t>
          </w:r>
        </w:p>
      </w:docPartBody>
    </w:docPart>
    <w:docPart>
      <w:docPartPr>
        <w:name w:val="25042CB764B049D5B3DDA16786660B5F"/>
        <w:category>
          <w:name w:val="General"/>
          <w:gallery w:val="placeholder"/>
        </w:category>
        <w:types>
          <w:type w:val="bbPlcHdr"/>
        </w:types>
        <w:behaviors>
          <w:behavior w:val="content"/>
        </w:behaviors>
        <w:guid w:val="{E01A38A0-52E0-4F7A-9A15-E85C38132089}"/>
      </w:docPartPr>
      <w:docPartBody>
        <w:p w:rsidR="00000000" w:rsidRDefault="009A725B">
          <w:pPr>
            <w:pStyle w:val="25042CB764B049D5B3DDA16786660B5F"/>
          </w:pPr>
          <w:r w:rsidRPr="00BF4184">
            <w:t>Row Head</w:t>
          </w:r>
        </w:p>
      </w:docPartBody>
    </w:docPart>
    <w:docPart>
      <w:docPartPr>
        <w:name w:val="D783664A565A4EAF8B7CFE4BBA538A43"/>
        <w:category>
          <w:name w:val="General"/>
          <w:gallery w:val="placeholder"/>
        </w:category>
        <w:types>
          <w:type w:val="bbPlcHdr"/>
        </w:types>
        <w:behaviors>
          <w:behavior w:val="content"/>
        </w:behaviors>
        <w:guid w:val="{F6232307-A813-4A5D-B752-64ADAE4469A9}"/>
      </w:docPartPr>
      <w:docPartBody>
        <w:p w:rsidR="00000000" w:rsidRDefault="009A725B">
          <w:pPr>
            <w:pStyle w:val="D783664A565A4EAF8B7CFE4BBA538A43"/>
          </w:pPr>
          <w:r w:rsidRPr="00BF4184">
            <w:t>789</w:t>
          </w:r>
        </w:p>
      </w:docPartBody>
    </w:docPart>
    <w:docPart>
      <w:docPartPr>
        <w:name w:val="F09F0E8B578847618B112167FE2737F9"/>
        <w:category>
          <w:name w:val="General"/>
          <w:gallery w:val="placeholder"/>
        </w:category>
        <w:types>
          <w:type w:val="bbPlcHdr"/>
        </w:types>
        <w:behaviors>
          <w:behavior w:val="content"/>
        </w:behaviors>
        <w:guid w:val="{18DCF5D5-9D61-4E88-9EEE-7215723F994B}"/>
      </w:docPartPr>
      <w:docPartBody>
        <w:p w:rsidR="00000000" w:rsidRDefault="009A725B">
          <w:pPr>
            <w:pStyle w:val="F09F0E8B578847618B112167FE2737F9"/>
          </w:pPr>
          <w:r w:rsidRPr="00BF4184">
            <w:t>789</w:t>
          </w:r>
        </w:p>
      </w:docPartBody>
    </w:docPart>
    <w:docPart>
      <w:docPartPr>
        <w:name w:val="24832BEB55BF4D42A66ADF394AFE07CD"/>
        <w:category>
          <w:name w:val="General"/>
          <w:gallery w:val="placeholder"/>
        </w:category>
        <w:types>
          <w:type w:val="bbPlcHdr"/>
        </w:types>
        <w:behaviors>
          <w:behavior w:val="content"/>
        </w:behaviors>
        <w:guid w:val="{1899E0C4-A21C-48E1-B31C-81FC640C2721}"/>
      </w:docPartPr>
      <w:docPartBody>
        <w:p w:rsidR="00000000" w:rsidRDefault="009A725B">
          <w:pPr>
            <w:pStyle w:val="24832BEB55BF4D42A66ADF394AFE07CD"/>
          </w:pPr>
          <w:r w:rsidRPr="00BF4184">
            <w:t>789</w:t>
          </w:r>
        </w:p>
      </w:docPartBody>
    </w:docPart>
    <w:docPart>
      <w:docPartPr>
        <w:name w:val="47441E9213F149C38CF87485B4C300A7"/>
        <w:category>
          <w:name w:val="General"/>
          <w:gallery w:val="placeholder"/>
        </w:category>
        <w:types>
          <w:type w:val="bbPlcHdr"/>
        </w:types>
        <w:behaviors>
          <w:behavior w:val="content"/>
        </w:behaviors>
        <w:guid w:val="{5C2E6259-59C4-4974-A1CF-20B181A07462}"/>
      </w:docPartPr>
      <w:docPartBody>
        <w:p w:rsidR="00000000" w:rsidRDefault="009A725B">
          <w:pPr>
            <w:pStyle w:val="47441E9213F149C38CF87485B4C300A7"/>
          </w:pPr>
          <w:r w:rsidRPr="00BF4184">
            <w:t>789</w:t>
          </w:r>
        </w:p>
      </w:docPartBody>
    </w:docPart>
    <w:docPart>
      <w:docPartPr>
        <w:name w:val="793C422E3B544FBFB8186C4F83E46025"/>
        <w:category>
          <w:name w:val="General"/>
          <w:gallery w:val="placeholder"/>
        </w:category>
        <w:types>
          <w:type w:val="bbPlcHdr"/>
        </w:types>
        <w:behaviors>
          <w:behavior w:val="content"/>
        </w:behaviors>
        <w:guid w:val="{42B8C735-A4EB-475D-AFC7-79D96F9ECDE5}"/>
      </w:docPartPr>
      <w:docPartBody>
        <w:p w:rsidR="00000000" w:rsidRDefault="009A725B">
          <w:pPr>
            <w:pStyle w:val="793C422E3B544FBFB8186C4F83E46025"/>
          </w:pPr>
          <w:r w:rsidRPr="00BF4184">
            <w:t>Row Head</w:t>
          </w:r>
        </w:p>
      </w:docPartBody>
    </w:docPart>
    <w:docPart>
      <w:docPartPr>
        <w:name w:val="537AA8C127DD476F82CCECDB8A90F679"/>
        <w:category>
          <w:name w:val="General"/>
          <w:gallery w:val="placeholder"/>
        </w:category>
        <w:types>
          <w:type w:val="bbPlcHdr"/>
        </w:types>
        <w:behaviors>
          <w:behavior w:val="content"/>
        </w:behaviors>
        <w:guid w:val="{52B6568E-0322-48D3-8950-258D32FB5019}"/>
      </w:docPartPr>
      <w:docPartBody>
        <w:p w:rsidR="00000000" w:rsidRDefault="009A725B">
          <w:pPr>
            <w:pStyle w:val="537AA8C127DD476F82CCECDB8A90F679"/>
          </w:pPr>
          <w:r w:rsidRPr="00BF4184">
            <w:t>123</w:t>
          </w:r>
        </w:p>
      </w:docPartBody>
    </w:docPart>
    <w:docPart>
      <w:docPartPr>
        <w:name w:val="00F4E3D5B24C4CE49987B2B86DA193A8"/>
        <w:category>
          <w:name w:val="General"/>
          <w:gallery w:val="placeholder"/>
        </w:category>
        <w:types>
          <w:type w:val="bbPlcHdr"/>
        </w:types>
        <w:behaviors>
          <w:behavior w:val="content"/>
        </w:behaviors>
        <w:guid w:val="{C78161A8-18C3-47BB-BB5D-73A2B4E511E8}"/>
      </w:docPartPr>
      <w:docPartBody>
        <w:p w:rsidR="00000000" w:rsidRDefault="009A725B">
          <w:pPr>
            <w:pStyle w:val="00F4E3D5B24C4CE49987B2B86DA193A8"/>
          </w:pPr>
          <w:r w:rsidRPr="00BF4184">
            <w:t>123</w:t>
          </w:r>
        </w:p>
      </w:docPartBody>
    </w:docPart>
    <w:docPart>
      <w:docPartPr>
        <w:name w:val="2DF5810ED44A40589F2A6C14A39CCC6F"/>
        <w:category>
          <w:name w:val="General"/>
          <w:gallery w:val="placeholder"/>
        </w:category>
        <w:types>
          <w:type w:val="bbPlcHdr"/>
        </w:types>
        <w:behaviors>
          <w:behavior w:val="content"/>
        </w:behaviors>
        <w:guid w:val="{7787719A-817B-412A-A915-46A745077A9B}"/>
      </w:docPartPr>
      <w:docPartBody>
        <w:p w:rsidR="00000000" w:rsidRDefault="009A725B">
          <w:pPr>
            <w:pStyle w:val="2DF5810ED44A40589F2A6C14A39CCC6F"/>
          </w:pPr>
          <w:r w:rsidRPr="00BF4184">
            <w:t>123</w:t>
          </w:r>
        </w:p>
      </w:docPartBody>
    </w:docPart>
    <w:docPart>
      <w:docPartPr>
        <w:name w:val="5A5164092450412A92A220686FB7FAC4"/>
        <w:category>
          <w:name w:val="General"/>
          <w:gallery w:val="placeholder"/>
        </w:category>
        <w:types>
          <w:type w:val="bbPlcHdr"/>
        </w:types>
        <w:behaviors>
          <w:behavior w:val="content"/>
        </w:behaviors>
        <w:guid w:val="{05FE5DE2-B9CA-4C50-B111-2B4994D6D80D}"/>
      </w:docPartPr>
      <w:docPartBody>
        <w:p w:rsidR="00000000" w:rsidRDefault="009A725B">
          <w:pPr>
            <w:pStyle w:val="5A5164092450412A92A220686FB7FAC4"/>
          </w:pPr>
          <w:r w:rsidRPr="00BF4184">
            <w:t>123</w:t>
          </w:r>
        </w:p>
      </w:docPartBody>
    </w:docPart>
    <w:docPart>
      <w:docPartPr>
        <w:name w:val="72A6AC07A29341358CDE40E2A5E2A13B"/>
        <w:category>
          <w:name w:val="General"/>
          <w:gallery w:val="placeholder"/>
        </w:category>
        <w:types>
          <w:type w:val="bbPlcHdr"/>
        </w:types>
        <w:behaviors>
          <w:behavior w:val="content"/>
        </w:behaviors>
        <w:guid w:val="{D091EB68-E92A-43F0-8DD9-9F620DB8EE6D}"/>
      </w:docPartPr>
      <w:docPartBody>
        <w:p w:rsidR="00000000" w:rsidRDefault="009A725B">
          <w:pPr>
            <w:pStyle w:val="72A6AC07A29341358CDE40E2A5E2A13B"/>
          </w:pPr>
          <w:r w:rsidRPr="00BF4184">
            <w:t>Row Head</w:t>
          </w:r>
        </w:p>
      </w:docPartBody>
    </w:docPart>
    <w:docPart>
      <w:docPartPr>
        <w:name w:val="37EAADA354A74F0EBB16B0686169EC8C"/>
        <w:category>
          <w:name w:val="General"/>
          <w:gallery w:val="placeholder"/>
        </w:category>
        <w:types>
          <w:type w:val="bbPlcHdr"/>
        </w:types>
        <w:behaviors>
          <w:behavior w:val="content"/>
        </w:behaviors>
        <w:guid w:val="{8EBCBB9B-33F9-486E-87E9-362B84D92CB4}"/>
      </w:docPartPr>
      <w:docPartBody>
        <w:p w:rsidR="00000000" w:rsidRDefault="009A725B">
          <w:pPr>
            <w:pStyle w:val="37EAADA354A74F0EBB16B0686169EC8C"/>
          </w:pPr>
          <w:r w:rsidRPr="00BF4184">
            <w:t>456</w:t>
          </w:r>
        </w:p>
      </w:docPartBody>
    </w:docPart>
    <w:docPart>
      <w:docPartPr>
        <w:name w:val="00AF4C6DADB9429B88A3A8F41B197EB3"/>
        <w:category>
          <w:name w:val="General"/>
          <w:gallery w:val="placeholder"/>
        </w:category>
        <w:types>
          <w:type w:val="bbPlcHdr"/>
        </w:types>
        <w:behaviors>
          <w:behavior w:val="content"/>
        </w:behaviors>
        <w:guid w:val="{8A38AE95-166F-4053-ABE3-D67AD4AE29F6}"/>
      </w:docPartPr>
      <w:docPartBody>
        <w:p w:rsidR="00000000" w:rsidRDefault="009A725B">
          <w:pPr>
            <w:pStyle w:val="00AF4C6DADB9429B88A3A8F41B197EB3"/>
          </w:pPr>
          <w:r w:rsidRPr="00BF4184">
            <w:t>456</w:t>
          </w:r>
        </w:p>
      </w:docPartBody>
    </w:docPart>
    <w:docPart>
      <w:docPartPr>
        <w:name w:val="001D7C145C9444CCA17862D098D8229B"/>
        <w:category>
          <w:name w:val="General"/>
          <w:gallery w:val="placeholder"/>
        </w:category>
        <w:types>
          <w:type w:val="bbPlcHdr"/>
        </w:types>
        <w:behaviors>
          <w:behavior w:val="content"/>
        </w:behaviors>
        <w:guid w:val="{8ABD90A3-F500-4970-89AA-0E2A5BBC225B}"/>
      </w:docPartPr>
      <w:docPartBody>
        <w:p w:rsidR="00000000" w:rsidRDefault="009A725B">
          <w:pPr>
            <w:pStyle w:val="001D7C145C9444CCA17862D098D8229B"/>
          </w:pPr>
          <w:r w:rsidRPr="00BF4184">
            <w:t>456</w:t>
          </w:r>
        </w:p>
      </w:docPartBody>
    </w:docPart>
    <w:docPart>
      <w:docPartPr>
        <w:name w:val="6961C1AD08B34EDCB5DA7F6235F6FAAA"/>
        <w:category>
          <w:name w:val="General"/>
          <w:gallery w:val="placeholder"/>
        </w:category>
        <w:types>
          <w:type w:val="bbPlcHdr"/>
        </w:types>
        <w:behaviors>
          <w:behavior w:val="content"/>
        </w:behaviors>
        <w:guid w:val="{277B0F9A-133D-419F-9DA5-2627FAD85088}"/>
      </w:docPartPr>
      <w:docPartBody>
        <w:p w:rsidR="00000000" w:rsidRDefault="009A725B">
          <w:pPr>
            <w:pStyle w:val="6961C1AD08B34EDCB5DA7F6235F6FAAA"/>
          </w:pPr>
          <w:r w:rsidRPr="00BF4184">
            <w:t>456</w:t>
          </w:r>
        </w:p>
      </w:docPartBody>
    </w:docPart>
    <w:docPart>
      <w:docPartPr>
        <w:name w:val="FFA6DF0837BE41A29800C11EA2187258"/>
        <w:category>
          <w:name w:val="General"/>
          <w:gallery w:val="placeholder"/>
        </w:category>
        <w:types>
          <w:type w:val="bbPlcHdr"/>
        </w:types>
        <w:behaviors>
          <w:behavior w:val="content"/>
        </w:behaviors>
        <w:guid w:val="{B6F30671-EA90-4CAB-A2C7-D66363307AB9}"/>
      </w:docPartPr>
      <w:docPartBody>
        <w:p w:rsidR="00000000" w:rsidRDefault="009A725B">
          <w:pPr>
            <w:pStyle w:val="FFA6DF0837BE41A29800C11EA2187258"/>
          </w:pPr>
          <w:r w:rsidRPr="00BF4184">
            <w:t>Row Head</w:t>
          </w:r>
        </w:p>
      </w:docPartBody>
    </w:docPart>
    <w:docPart>
      <w:docPartPr>
        <w:name w:val="1E00D70432774B66BCECF9B5467AE81E"/>
        <w:category>
          <w:name w:val="General"/>
          <w:gallery w:val="placeholder"/>
        </w:category>
        <w:types>
          <w:type w:val="bbPlcHdr"/>
        </w:types>
        <w:behaviors>
          <w:behavior w:val="content"/>
        </w:behaviors>
        <w:guid w:val="{01517D2D-AFDC-4A75-9B8F-E83093C1A7A1}"/>
      </w:docPartPr>
      <w:docPartBody>
        <w:p w:rsidR="00000000" w:rsidRDefault="009A725B">
          <w:pPr>
            <w:pStyle w:val="1E00D70432774B66BCECF9B5467AE81E"/>
          </w:pPr>
          <w:r w:rsidRPr="00BF4184">
            <w:t>789</w:t>
          </w:r>
        </w:p>
      </w:docPartBody>
    </w:docPart>
    <w:docPart>
      <w:docPartPr>
        <w:name w:val="5E4A40B98BBB493FB76A5D2DA43109AC"/>
        <w:category>
          <w:name w:val="General"/>
          <w:gallery w:val="placeholder"/>
        </w:category>
        <w:types>
          <w:type w:val="bbPlcHdr"/>
        </w:types>
        <w:behaviors>
          <w:behavior w:val="content"/>
        </w:behaviors>
        <w:guid w:val="{B6952A2A-EBC3-4078-978F-50F39BB0973D}"/>
      </w:docPartPr>
      <w:docPartBody>
        <w:p w:rsidR="00000000" w:rsidRDefault="009A725B">
          <w:pPr>
            <w:pStyle w:val="5E4A40B98BBB493FB76A5D2DA43109AC"/>
          </w:pPr>
          <w:r w:rsidRPr="00BF4184">
            <w:t>789</w:t>
          </w:r>
        </w:p>
      </w:docPartBody>
    </w:docPart>
    <w:docPart>
      <w:docPartPr>
        <w:name w:val="9BCFFE4B609947ECB96A642656A1D20A"/>
        <w:category>
          <w:name w:val="General"/>
          <w:gallery w:val="placeholder"/>
        </w:category>
        <w:types>
          <w:type w:val="bbPlcHdr"/>
        </w:types>
        <w:behaviors>
          <w:behavior w:val="content"/>
        </w:behaviors>
        <w:guid w:val="{E6DB3686-C52F-4020-B715-423F5CB2CE4E}"/>
      </w:docPartPr>
      <w:docPartBody>
        <w:p w:rsidR="00000000" w:rsidRDefault="009A725B">
          <w:pPr>
            <w:pStyle w:val="9BCFFE4B609947ECB96A642656A1D20A"/>
          </w:pPr>
          <w:r w:rsidRPr="00BF4184">
            <w:t>789</w:t>
          </w:r>
        </w:p>
      </w:docPartBody>
    </w:docPart>
    <w:docPart>
      <w:docPartPr>
        <w:name w:val="717C8F2CD4574E8BBAF82B9E72E863E7"/>
        <w:category>
          <w:name w:val="General"/>
          <w:gallery w:val="placeholder"/>
        </w:category>
        <w:types>
          <w:type w:val="bbPlcHdr"/>
        </w:types>
        <w:behaviors>
          <w:behavior w:val="content"/>
        </w:behaviors>
        <w:guid w:val="{42C61D05-99B4-410C-8734-F0DD59976EC0}"/>
      </w:docPartPr>
      <w:docPartBody>
        <w:p w:rsidR="00000000" w:rsidRDefault="009A725B">
          <w:pPr>
            <w:pStyle w:val="717C8F2CD4574E8BBAF82B9E72E863E7"/>
          </w:pPr>
          <w:r w:rsidRPr="00BF4184">
            <w:t>789</w:t>
          </w:r>
        </w:p>
      </w:docPartBody>
    </w:docPart>
    <w:docPart>
      <w:docPartPr>
        <w:name w:val="6C71A647C54E4E30BE06A0DB8066DD91"/>
        <w:category>
          <w:name w:val="General"/>
          <w:gallery w:val="placeholder"/>
        </w:category>
        <w:types>
          <w:type w:val="bbPlcHdr"/>
        </w:types>
        <w:behaviors>
          <w:behavior w:val="content"/>
        </w:behaviors>
        <w:guid w:val="{E5DD3EF1-7E5C-411A-938C-5D7D7C95C0E9}"/>
      </w:docPartPr>
      <w:docPartBody>
        <w:p w:rsidR="00000000" w:rsidRDefault="009A725B">
          <w:pPr>
            <w:pStyle w:val="6C71A647C54E4E30BE06A0DB8066DD91"/>
          </w:pPr>
          <w:r w:rsidRPr="005D3A03">
            <w:t>Figures title:</w:t>
          </w:r>
        </w:p>
      </w:docPartBody>
    </w:docPart>
    <w:docPart>
      <w:docPartPr>
        <w:name w:val="8ACACF8F23D04765B4338F4917B3E2F5"/>
        <w:category>
          <w:name w:val="General"/>
          <w:gallery w:val="placeholder"/>
        </w:category>
        <w:types>
          <w:type w:val="bbPlcHdr"/>
        </w:types>
        <w:behaviors>
          <w:behavior w:val="content"/>
        </w:behaviors>
        <w:guid w:val="{8395FD6C-7870-4DFF-99DF-E9CB34CEF23D}"/>
      </w:docPartPr>
      <w:docPartBody>
        <w:p w:rsidR="00000000" w:rsidRDefault="009A725B" w:rsidP="009A725B">
          <w:pPr>
            <w:pStyle w:val="8ACACF8F23D04765B4338F4917B3E2F5"/>
          </w:pPr>
          <w:r w:rsidRPr="00C0601E">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5B"/>
    <w:rsid w:val="009A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64C9969C648F89259D08402C75C32">
    <w:name w:val="28D64C9969C648F89259D08402C75C32"/>
  </w:style>
  <w:style w:type="paragraph" w:customStyle="1" w:styleId="CC175504EB44442ABDFF6E1605A3F8E0">
    <w:name w:val="CC175504EB44442ABDFF6E1605A3F8E0"/>
  </w:style>
  <w:style w:type="paragraph" w:customStyle="1" w:styleId="6BD0D3545D274527801CB83DFF380F46">
    <w:name w:val="6BD0D3545D274527801CB83DFF380F46"/>
  </w:style>
  <w:style w:type="paragraph" w:customStyle="1" w:styleId="25CC1DC37C38447CB5EAF2FD8A4D241C">
    <w:name w:val="25CC1DC37C38447CB5EAF2FD8A4D241C"/>
  </w:style>
  <w:style w:type="paragraph" w:customStyle="1" w:styleId="DA1285F7B21A407D89FE1D7AA5141C4F">
    <w:name w:val="DA1285F7B21A407D89FE1D7AA5141C4F"/>
  </w:style>
  <w:style w:type="paragraph" w:customStyle="1" w:styleId="039090B0DA764A789F62567C0D9D37D6">
    <w:name w:val="039090B0DA764A789F62567C0D9D37D6"/>
  </w:style>
  <w:style w:type="character" w:styleId="Emphasis">
    <w:name w:val="Emphasis"/>
    <w:basedOn w:val="DefaultParagraphFont"/>
    <w:uiPriority w:val="4"/>
    <w:unhideWhenUsed/>
    <w:qFormat/>
    <w:rPr>
      <w:i/>
      <w:iCs/>
    </w:rPr>
  </w:style>
  <w:style w:type="paragraph" w:customStyle="1" w:styleId="C7FCD98084124619902EC3AD3D2DCAAD">
    <w:name w:val="C7FCD98084124619902EC3AD3D2DCAAD"/>
  </w:style>
  <w:style w:type="paragraph" w:customStyle="1" w:styleId="839F1E0FC6CD4E3488EE8BA84006444E">
    <w:name w:val="839F1E0FC6CD4E3488EE8BA84006444E"/>
  </w:style>
  <w:style w:type="paragraph" w:customStyle="1" w:styleId="A14D0F7A99C9408A92C7EBB4F9DF455A">
    <w:name w:val="A14D0F7A99C9408A92C7EBB4F9DF455A"/>
  </w:style>
  <w:style w:type="paragraph" w:customStyle="1" w:styleId="653ACDEA76A64942815E2374488FC2A4">
    <w:name w:val="653ACDEA76A64942815E2374488FC2A4"/>
  </w:style>
  <w:style w:type="paragraph" w:customStyle="1" w:styleId="2FCE8AACAC874A5CB9C063DCD9FF693A">
    <w:name w:val="2FCE8AACAC874A5CB9C063DCD9FF693A"/>
  </w:style>
  <w:style w:type="paragraph" w:customStyle="1" w:styleId="470F2CDB19E9414D901571CB75D014C2">
    <w:name w:val="470F2CDB19E9414D901571CB75D014C2"/>
  </w:style>
  <w:style w:type="paragraph" w:customStyle="1" w:styleId="61C3CDB2A6AA4FEE971407603D51E7BB">
    <w:name w:val="61C3CDB2A6AA4FEE971407603D51E7BB"/>
  </w:style>
  <w:style w:type="paragraph" w:customStyle="1" w:styleId="6653056BF7D64A3A8F1B5B8EB1D60477">
    <w:name w:val="6653056BF7D64A3A8F1B5B8EB1D60477"/>
  </w:style>
  <w:style w:type="paragraph" w:customStyle="1" w:styleId="78727DF79BC040CDBA12AE0E01128304">
    <w:name w:val="78727DF79BC040CDBA12AE0E01128304"/>
  </w:style>
  <w:style w:type="paragraph" w:customStyle="1" w:styleId="121EDA3EE05C4106B796E61712B5474F">
    <w:name w:val="121EDA3EE05C4106B796E61712B5474F"/>
  </w:style>
  <w:style w:type="paragraph" w:customStyle="1" w:styleId="D8794899B7B644C69C34F3D4C3BA4671">
    <w:name w:val="D8794899B7B644C69C34F3D4C3BA4671"/>
  </w:style>
  <w:style w:type="paragraph" w:customStyle="1" w:styleId="D713F202467A4539BDB9DEE4B26AEB8C">
    <w:name w:val="D713F202467A4539BDB9DEE4B26AEB8C"/>
  </w:style>
  <w:style w:type="paragraph" w:customStyle="1" w:styleId="A4D689B43379439FBF4699309E340EC8">
    <w:name w:val="A4D689B43379439FBF4699309E340EC8"/>
  </w:style>
  <w:style w:type="paragraph" w:customStyle="1" w:styleId="966C4EA285CE4AE3BA2633571EC8BAA2">
    <w:name w:val="966C4EA285CE4AE3BA2633571EC8BAA2"/>
  </w:style>
  <w:style w:type="paragraph" w:customStyle="1" w:styleId="C92BA548BCF24D3E90542B5F32486C96">
    <w:name w:val="C92BA548BCF24D3E90542B5F32486C96"/>
  </w:style>
  <w:style w:type="paragraph" w:customStyle="1" w:styleId="0354BBBFD02749D8B67F3E8955D4F4B6">
    <w:name w:val="0354BBBFD02749D8B67F3E8955D4F4B6"/>
  </w:style>
  <w:style w:type="paragraph" w:customStyle="1" w:styleId="153D0397136A488EBE2E163AAF47B377">
    <w:name w:val="153D0397136A488EBE2E163AAF47B377"/>
  </w:style>
  <w:style w:type="paragraph" w:customStyle="1" w:styleId="97AE69E5E03C483E85ED5B6E2B57E420">
    <w:name w:val="97AE69E5E03C483E85ED5B6E2B57E420"/>
  </w:style>
  <w:style w:type="paragraph" w:customStyle="1" w:styleId="1CF9A2C48BBC458BBBA0447F6CA913C1">
    <w:name w:val="1CF9A2C48BBC458BBBA0447F6CA913C1"/>
  </w:style>
  <w:style w:type="paragraph" w:customStyle="1" w:styleId="CD4EDD9330974192836B09F7A98BF754">
    <w:name w:val="CD4EDD9330974192836B09F7A98BF754"/>
  </w:style>
  <w:style w:type="paragraph" w:customStyle="1" w:styleId="3EBC59F8BBF842EE86A251722626CD65">
    <w:name w:val="3EBC59F8BBF842EE86A251722626CD65"/>
  </w:style>
  <w:style w:type="paragraph" w:customStyle="1" w:styleId="5493D1D58E0649969D0C41F6F387FEE2">
    <w:name w:val="5493D1D58E0649969D0C41F6F387FEE2"/>
  </w:style>
  <w:style w:type="paragraph" w:customStyle="1" w:styleId="1C8420D9ADBA48A8BA96ABA43F77B572">
    <w:name w:val="1C8420D9ADBA48A8BA96ABA43F77B572"/>
  </w:style>
  <w:style w:type="paragraph" w:customStyle="1" w:styleId="B4EE7B2F7A46424781E2F32F562F3915">
    <w:name w:val="B4EE7B2F7A46424781E2F32F562F3915"/>
  </w:style>
  <w:style w:type="paragraph" w:customStyle="1" w:styleId="0EAC239171FD40EA8E7E647B72910365">
    <w:name w:val="0EAC239171FD40EA8E7E647B72910365"/>
  </w:style>
  <w:style w:type="paragraph" w:customStyle="1" w:styleId="D7864D15CB92422997EBD9471A01D7F0">
    <w:name w:val="D7864D15CB92422997EBD9471A01D7F0"/>
  </w:style>
  <w:style w:type="paragraph" w:customStyle="1" w:styleId="4AA555EA17064140826CBF17772DE93F">
    <w:name w:val="4AA555EA17064140826CBF17772DE93F"/>
  </w:style>
  <w:style w:type="paragraph" w:customStyle="1" w:styleId="EFA6882B8A5E4914B4DB0289B4D3A85C">
    <w:name w:val="EFA6882B8A5E4914B4DB0289B4D3A85C"/>
  </w:style>
  <w:style w:type="paragraph" w:customStyle="1" w:styleId="B38046609C654EBAA4E03C56FFDB51E9">
    <w:name w:val="B38046609C654EBAA4E03C56FFDB51E9"/>
  </w:style>
  <w:style w:type="paragraph" w:customStyle="1" w:styleId="7475DB04DF9B41FBB31AD4B0B0E7236D">
    <w:name w:val="7475DB04DF9B41FBB31AD4B0B0E7236D"/>
  </w:style>
  <w:style w:type="paragraph" w:customStyle="1" w:styleId="2960882F92B74DECA67434E12716F432">
    <w:name w:val="2960882F92B74DECA67434E12716F432"/>
  </w:style>
  <w:style w:type="paragraph" w:customStyle="1" w:styleId="4A882FB09B1F42A09A601E78E9D7F60F">
    <w:name w:val="4A882FB09B1F42A09A601E78E9D7F60F"/>
  </w:style>
  <w:style w:type="paragraph" w:customStyle="1" w:styleId="5626A0EF88A94095B9CFD9239786FCF0">
    <w:name w:val="5626A0EF88A94095B9CFD9239786FCF0"/>
  </w:style>
  <w:style w:type="paragraph" w:customStyle="1" w:styleId="29FAF4D470654EF8AEF142EC21D08E79">
    <w:name w:val="29FAF4D470654EF8AEF142EC21D08E79"/>
  </w:style>
  <w:style w:type="paragraph" w:customStyle="1" w:styleId="25042CB764B049D5B3DDA16786660B5F">
    <w:name w:val="25042CB764B049D5B3DDA16786660B5F"/>
  </w:style>
  <w:style w:type="paragraph" w:customStyle="1" w:styleId="D783664A565A4EAF8B7CFE4BBA538A43">
    <w:name w:val="D783664A565A4EAF8B7CFE4BBA538A43"/>
  </w:style>
  <w:style w:type="paragraph" w:customStyle="1" w:styleId="F09F0E8B578847618B112167FE2737F9">
    <w:name w:val="F09F0E8B578847618B112167FE2737F9"/>
  </w:style>
  <w:style w:type="paragraph" w:customStyle="1" w:styleId="24832BEB55BF4D42A66ADF394AFE07CD">
    <w:name w:val="24832BEB55BF4D42A66ADF394AFE07CD"/>
  </w:style>
  <w:style w:type="paragraph" w:customStyle="1" w:styleId="47441E9213F149C38CF87485B4C300A7">
    <w:name w:val="47441E9213F149C38CF87485B4C300A7"/>
  </w:style>
  <w:style w:type="paragraph" w:customStyle="1" w:styleId="793C422E3B544FBFB8186C4F83E46025">
    <w:name w:val="793C422E3B544FBFB8186C4F83E46025"/>
  </w:style>
  <w:style w:type="paragraph" w:customStyle="1" w:styleId="537AA8C127DD476F82CCECDB8A90F679">
    <w:name w:val="537AA8C127DD476F82CCECDB8A90F679"/>
  </w:style>
  <w:style w:type="paragraph" w:customStyle="1" w:styleId="00F4E3D5B24C4CE49987B2B86DA193A8">
    <w:name w:val="00F4E3D5B24C4CE49987B2B86DA193A8"/>
  </w:style>
  <w:style w:type="paragraph" w:customStyle="1" w:styleId="2DF5810ED44A40589F2A6C14A39CCC6F">
    <w:name w:val="2DF5810ED44A40589F2A6C14A39CCC6F"/>
  </w:style>
  <w:style w:type="paragraph" w:customStyle="1" w:styleId="5A5164092450412A92A220686FB7FAC4">
    <w:name w:val="5A5164092450412A92A220686FB7FAC4"/>
  </w:style>
  <w:style w:type="paragraph" w:customStyle="1" w:styleId="72A6AC07A29341358CDE40E2A5E2A13B">
    <w:name w:val="72A6AC07A29341358CDE40E2A5E2A13B"/>
  </w:style>
  <w:style w:type="paragraph" w:customStyle="1" w:styleId="37EAADA354A74F0EBB16B0686169EC8C">
    <w:name w:val="37EAADA354A74F0EBB16B0686169EC8C"/>
  </w:style>
  <w:style w:type="paragraph" w:customStyle="1" w:styleId="00AF4C6DADB9429B88A3A8F41B197EB3">
    <w:name w:val="00AF4C6DADB9429B88A3A8F41B197EB3"/>
  </w:style>
  <w:style w:type="paragraph" w:customStyle="1" w:styleId="001D7C145C9444CCA17862D098D8229B">
    <w:name w:val="001D7C145C9444CCA17862D098D8229B"/>
  </w:style>
  <w:style w:type="paragraph" w:customStyle="1" w:styleId="6961C1AD08B34EDCB5DA7F6235F6FAAA">
    <w:name w:val="6961C1AD08B34EDCB5DA7F6235F6FAAA"/>
  </w:style>
  <w:style w:type="paragraph" w:customStyle="1" w:styleId="FFA6DF0837BE41A29800C11EA2187258">
    <w:name w:val="FFA6DF0837BE41A29800C11EA2187258"/>
  </w:style>
  <w:style w:type="paragraph" w:customStyle="1" w:styleId="1E00D70432774B66BCECF9B5467AE81E">
    <w:name w:val="1E00D70432774B66BCECF9B5467AE81E"/>
  </w:style>
  <w:style w:type="paragraph" w:customStyle="1" w:styleId="5E4A40B98BBB493FB76A5D2DA43109AC">
    <w:name w:val="5E4A40B98BBB493FB76A5D2DA43109AC"/>
  </w:style>
  <w:style w:type="paragraph" w:customStyle="1" w:styleId="9BCFFE4B609947ECB96A642656A1D20A">
    <w:name w:val="9BCFFE4B609947ECB96A642656A1D20A"/>
  </w:style>
  <w:style w:type="paragraph" w:customStyle="1" w:styleId="717C8F2CD4574E8BBAF82B9E72E863E7">
    <w:name w:val="717C8F2CD4574E8BBAF82B9E72E863E7"/>
  </w:style>
  <w:style w:type="paragraph" w:customStyle="1" w:styleId="DBF9B0E1F594494081F5FF3081228F8D">
    <w:name w:val="DBF9B0E1F594494081F5FF3081228F8D"/>
  </w:style>
  <w:style w:type="paragraph" w:customStyle="1" w:styleId="6C71A647C54E4E30BE06A0DB8066DD91">
    <w:name w:val="6C71A647C54E4E30BE06A0DB8066DD91"/>
  </w:style>
  <w:style w:type="paragraph" w:customStyle="1" w:styleId="167E1666C94A464EBDCE901EF00131EC">
    <w:name w:val="167E1666C94A464EBDCE901EF00131EC"/>
  </w:style>
  <w:style w:type="paragraph" w:customStyle="1" w:styleId="E98A4A323D48489F9720BBCA44B4C275">
    <w:name w:val="E98A4A323D48489F9720BBCA44B4C275"/>
    <w:rsid w:val="009A725B"/>
  </w:style>
  <w:style w:type="paragraph" w:customStyle="1" w:styleId="8ACACF8F23D04765B4338F4917B3E2F5">
    <w:name w:val="8ACACF8F23D04765B4338F4917B3E2F5"/>
    <w:rsid w:val="009A7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Running head: Project NO. 2- VIZUALISE ME, CAPTAIN!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0A61C-0E52-4D60-9155-62E51DE3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{651438E7-0F12-492E-9271-B9436D8F1E74}tf03982351.dotx</Template>
  <TotalTime>194</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Group Project</dc:title>
  <dc:subject/>
  <dc:creator>Bradp</dc:creator>
  <cp:keywords/>
  <dc:description/>
  <cp:lastModifiedBy>Brad Puffer</cp:lastModifiedBy>
  <cp:revision>1</cp:revision>
  <dcterms:created xsi:type="dcterms:W3CDTF">2020-04-04T19:19:00Z</dcterms:created>
  <dcterms:modified xsi:type="dcterms:W3CDTF">2020-04-04T22:33:00Z</dcterms:modified>
</cp:coreProperties>
</file>